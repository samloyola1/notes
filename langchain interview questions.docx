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1960" w14:textId="77777777" w:rsidR="000C1723" w:rsidRDefault="000C1723" w:rsidP="000C1723">
      <w:pPr>
        <w:tabs>
          <w:tab w:val="num" w:pos="360"/>
        </w:tabs>
        <w:ind w:left="360" w:hanging="360"/>
      </w:pPr>
    </w:p>
    <w:p w14:paraId="778974B7" w14:textId="587B102E" w:rsidR="000C1723" w:rsidRDefault="000C1723" w:rsidP="000C1723">
      <w:pPr>
        <w:ind w:left="360"/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7340232" wp14:editId="7C6C8736">
            <wp:extent cx="1366158" cy="714381"/>
            <wp:effectExtent l="0" t="0" r="5715" b="0"/>
            <wp:docPr id="811321398" name="Picture 1" descr="A green bird with a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1398" name="Picture 1" descr="A green bird with a ch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17" cy="7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9231" w14:textId="293F2C0B" w:rsidR="000C1723" w:rsidRPr="000C1723" w:rsidRDefault="000C1723" w:rsidP="000C1723">
      <w:pPr>
        <w:ind w:left="360"/>
        <w:rPr>
          <w:b/>
          <w:bCs/>
          <w:lang w:val="en-IN"/>
        </w:rPr>
      </w:pPr>
      <w:r w:rsidRPr="000C1723">
        <w:rPr>
          <w:b/>
          <w:bCs/>
          <w:lang w:val="en-IN"/>
        </w:rPr>
        <w:t>Basic Questions</w:t>
      </w:r>
    </w:p>
    <w:p w14:paraId="5FD13711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1. What is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, and why is it useful?</w:t>
      </w:r>
    </w:p>
    <w:p w14:paraId="783A7C23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</w:t>
      </w:r>
      <w:proofErr w:type="spellStart"/>
      <w:r w:rsidRPr="000C1723">
        <w:rPr>
          <w:lang w:val="en-IN"/>
        </w:rPr>
        <w:t>LangChain</w:t>
      </w:r>
      <w:proofErr w:type="spellEnd"/>
      <w:r w:rsidRPr="000C1723">
        <w:rPr>
          <w:lang w:val="en-IN"/>
        </w:rPr>
        <w:t xml:space="preserve"> is a framework for developing applications powered by large language models (LLMs). It simplifies the process of integrating </w:t>
      </w:r>
      <w:r w:rsidRPr="000C1723">
        <w:rPr>
          <w:b/>
          <w:bCs/>
          <w:lang w:val="en-IN"/>
        </w:rPr>
        <w:t>LLMs, memory, tools, agents, and chains</w:t>
      </w:r>
      <w:r w:rsidRPr="000C1723">
        <w:rPr>
          <w:lang w:val="en-IN"/>
        </w:rPr>
        <w:t> to build AI-driven applications efficiently.</w:t>
      </w:r>
    </w:p>
    <w:p w14:paraId="76B9394E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2. Explain the key components of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.</w:t>
      </w:r>
    </w:p>
    <w:p w14:paraId="3AD8696F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 xml:space="preserve"> The main components of </w:t>
      </w:r>
      <w:proofErr w:type="spellStart"/>
      <w:r w:rsidRPr="000C1723">
        <w:rPr>
          <w:lang w:val="en-IN"/>
        </w:rPr>
        <w:t>LangChain</w:t>
      </w:r>
      <w:proofErr w:type="spellEnd"/>
      <w:r w:rsidRPr="000C1723">
        <w:rPr>
          <w:lang w:val="en-IN"/>
        </w:rPr>
        <w:t xml:space="preserve"> are:</w:t>
      </w:r>
    </w:p>
    <w:p w14:paraId="1B51AA28" w14:textId="77777777" w:rsidR="000C1723" w:rsidRPr="000C1723" w:rsidRDefault="000C1723" w:rsidP="000C1723">
      <w:pPr>
        <w:numPr>
          <w:ilvl w:val="0"/>
          <w:numId w:val="21"/>
        </w:numPr>
        <w:rPr>
          <w:lang w:val="en-IN"/>
        </w:rPr>
      </w:pPr>
      <w:r w:rsidRPr="000C1723">
        <w:rPr>
          <w:b/>
          <w:bCs/>
          <w:lang w:val="en-IN"/>
        </w:rPr>
        <w:t>LLMs</w:t>
      </w:r>
      <w:r w:rsidRPr="000C1723">
        <w:rPr>
          <w:lang w:val="en-IN"/>
        </w:rPr>
        <w:t>: Integrates with OpenAI, Hugging Face, or custom models.</w:t>
      </w:r>
    </w:p>
    <w:p w14:paraId="26F98A6A" w14:textId="77777777" w:rsidR="000C1723" w:rsidRPr="000C1723" w:rsidRDefault="000C1723" w:rsidP="000C1723">
      <w:pPr>
        <w:numPr>
          <w:ilvl w:val="0"/>
          <w:numId w:val="21"/>
        </w:numPr>
        <w:rPr>
          <w:lang w:val="en-IN"/>
        </w:rPr>
      </w:pPr>
      <w:r w:rsidRPr="000C1723">
        <w:rPr>
          <w:b/>
          <w:bCs/>
          <w:lang w:val="en-IN"/>
        </w:rPr>
        <w:t>Chains</w:t>
      </w:r>
      <w:r w:rsidRPr="000C1723">
        <w:rPr>
          <w:lang w:val="en-IN"/>
        </w:rPr>
        <w:t>: Sequences of calls to LLMs, APIs, or databases.</w:t>
      </w:r>
    </w:p>
    <w:p w14:paraId="4E3FBBBB" w14:textId="77777777" w:rsidR="000C1723" w:rsidRPr="000C1723" w:rsidRDefault="000C1723" w:rsidP="000C1723">
      <w:pPr>
        <w:numPr>
          <w:ilvl w:val="0"/>
          <w:numId w:val="21"/>
        </w:numPr>
        <w:rPr>
          <w:lang w:val="en-IN"/>
        </w:rPr>
      </w:pPr>
      <w:r w:rsidRPr="000C1723">
        <w:rPr>
          <w:b/>
          <w:bCs/>
          <w:lang w:val="en-IN"/>
        </w:rPr>
        <w:t>Memory</w:t>
      </w:r>
      <w:r w:rsidRPr="000C1723">
        <w:rPr>
          <w:lang w:val="en-IN"/>
        </w:rPr>
        <w:t>: Stores and recalls conversation history.</w:t>
      </w:r>
    </w:p>
    <w:p w14:paraId="7E11C9C0" w14:textId="77777777" w:rsidR="000C1723" w:rsidRPr="000C1723" w:rsidRDefault="000C1723" w:rsidP="000C1723">
      <w:pPr>
        <w:numPr>
          <w:ilvl w:val="0"/>
          <w:numId w:val="21"/>
        </w:numPr>
        <w:rPr>
          <w:lang w:val="en-IN"/>
        </w:rPr>
      </w:pPr>
      <w:r w:rsidRPr="000C1723">
        <w:rPr>
          <w:b/>
          <w:bCs/>
          <w:lang w:val="en-IN"/>
        </w:rPr>
        <w:t>Agents</w:t>
      </w:r>
      <w:r w:rsidRPr="000C1723">
        <w:rPr>
          <w:lang w:val="en-IN"/>
        </w:rPr>
        <w:t>: Makes decisions dynamically based on user input.</w:t>
      </w:r>
    </w:p>
    <w:p w14:paraId="0B75BC45" w14:textId="77777777" w:rsidR="000C1723" w:rsidRPr="000C1723" w:rsidRDefault="000C1723" w:rsidP="000C1723">
      <w:pPr>
        <w:numPr>
          <w:ilvl w:val="0"/>
          <w:numId w:val="21"/>
        </w:numPr>
        <w:rPr>
          <w:lang w:val="en-IN"/>
        </w:rPr>
      </w:pPr>
      <w:r w:rsidRPr="000C1723">
        <w:rPr>
          <w:b/>
          <w:bCs/>
          <w:lang w:val="en-IN"/>
        </w:rPr>
        <w:t>Tools</w:t>
      </w:r>
      <w:r w:rsidRPr="000C1723">
        <w:rPr>
          <w:lang w:val="en-IN"/>
        </w:rPr>
        <w:t>: Allows interaction with APIs, databases, and external services.</w:t>
      </w:r>
    </w:p>
    <w:p w14:paraId="3EC45DBC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3. How does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 xml:space="preserve"> interact with LLMs (Large Language Models)?</w:t>
      </w:r>
    </w:p>
    <w:p w14:paraId="0E4CD7C2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</w:t>
      </w:r>
      <w:proofErr w:type="spellStart"/>
      <w:r w:rsidRPr="000C1723">
        <w:rPr>
          <w:lang w:val="en-IN"/>
        </w:rPr>
        <w:t>LangChain</w:t>
      </w:r>
      <w:proofErr w:type="spellEnd"/>
      <w:r w:rsidRPr="000C1723">
        <w:rPr>
          <w:lang w:val="en-IN"/>
        </w:rPr>
        <w:t xml:space="preserve"> provides a unified API to interact with LLMs like </w:t>
      </w:r>
      <w:r w:rsidRPr="000C1723">
        <w:rPr>
          <w:b/>
          <w:bCs/>
          <w:lang w:val="en-IN"/>
        </w:rPr>
        <w:t>OpenAI, Hugging Face, Cohere</w:t>
      </w:r>
      <w:r w:rsidRPr="000C1723">
        <w:rPr>
          <w:lang w:val="en-IN"/>
        </w:rPr>
        <w:t>, etc. It allows structured prompts, dynamic inputs, and retrieval-augmented generation (RAG) for enhanced AI responses.</w:t>
      </w:r>
    </w:p>
    <w:p w14:paraId="34FDD484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4. What are chains in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, and how do they work?</w:t>
      </w:r>
    </w:p>
    <w:p w14:paraId="08CE97C9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Chains are a sequence of actions where the output of one step is the input for the next. For example, a </w:t>
      </w:r>
      <w:proofErr w:type="spellStart"/>
      <w:r w:rsidRPr="000C1723">
        <w:rPr>
          <w:b/>
          <w:bCs/>
          <w:lang w:val="en-IN"/>
        </w:rPr>
        <w:t>ConversationalChain</w:t>
      </w:r>
      <w:proofErr w:type="spellEnd"/>
      <w:r w:rsidRPr="000C1723">
        <w:rPr>
          <w:lang w:val="en-IN"/>
        </w:rPr>
        <w:t> stores past messages to maintain context.</w:t>
      </w:r>
    </w:p>
    <w:p w14:paraId="78A1A699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5. What are agents in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? How do they differ from chains?</w:t>
      </w:r>
    </w:p>
    <w:p w14:paraId="6C813EB4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Agents dynamically decide what actions to take based on user input, whereas </w:t>
      </w:r>
      <w:r w:rsidRPr="000C1723">
        <w:rPr>
          <w:b/>
          <w:bCs/>
          <w:lang w:val="en-IN"/>
        </w:rPr>
        <w:t>chains follow a fixed flow</w:t>
      </w:r>
      <w:r w:rsidRPr="000C1723">
        <w:rPr>
          <w:lang w:val="en-IN"/>
        </w:rPr>
        <w:t>. Agents can choose tools like search engines, APIs, or databases dynamically.</w:t>
      </w:r>
    </w:p>
    <w:p w14:paraId="354F7ACC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6. How do </w:t>
      </w:r>
      <w:proofErr w:type="spellStart"/>
      <w:r w:rsidRPr="000C1723">
        <w:rPr>
          <w:b/>
          <w:bCs/>
          <w:lang w:val="en-IN"/>
        </w:rPr>
        <w:t>you</w:t>
      </w:r>
      <w:proofErr w:type="spellEnd"/>
      <w:r w:rsidRPr="000C1723">
        <w:rPr>
          <w:b/>
          <w:bCs/>
          <w:lang w:val="en-IN"/>
        </w:rPr>
        <w:t xml:space="preserve"> prompt an LLM using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?</w:t>
      </w:r>
    </w:p>
    <w:p w14:paraId="4526C43E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You can use the </w:t>
      </w:r>
      <w:proofErr w:type="spellStart"/>
      <w:r w:rsidRPr="000C1723">
        <w:rPr>
          <w:lang w:val="en-IN"/>
        </w:rPr>
        <w:t>PromptTemplate</w:t>
      </w:r>
      <w:proofErr w:type="spellEnd"/>
      <w:r w:rsidRPr="000C1723">
        <w:rPr>
          <w:lang w:val="en-IN"/>
        </w:rPr>
        <w:t> class to structure prompts efficiently.</w:t>
      </w:r>
    </w:p>
    <w:p w14:paraId="7B435A15" w14:textId="77777777" w:rsidR="000C1723" w:rsidRPr="000C1723" w:rsidRDefault="000C1723" w:rsidP="000C1723">
      <w:pPr>
        <w:rPr>
          <w:lang w:val="en-IN"/>
        </w:rPr>
      </w:pPr>
      <w:r w:rsidRPr="000C1723">
        <w:rPr>
          <w:lang w:val="en-IN"/>
        </w:rPr>
        <w:t xml:space="preserve">from </w:t>
      </w:r>
      <w:proofErr w:type="spellStart"/>
      <w:r w:rsidRPr="000C1723">
        <w:rPr>
          <w:lang w:val="en-IN"/>
        </w:rPr>
        <w:t>langchain.prompts</w:t>
      </w:r>
      <w:proofErr w:type="spellEnd"/>
      <w:r w:rsidRPr="000C1723">
        <w:rPr>
          <w:lang w:val="en-IN"/>
        </w:rPr>
        <w:t xml:space="preserve"> import </w:t>
      </w:r>
      <w:proofErr w:type="spellStart"/>
      <w:r w:rsidRPr="000C1723">
        <w:rPr>
          <w:lang w:val="en-IN"/>
        </w:rPr>
        <w:t>PromptTemplate</w:t>
      </w:r>
      <w:proofErr w:type="spellEnd"/>
      <w:r w:rsidRPr="000C1723">
        <w:rPr>
          <w:lang w:val="en-IN"/>
        </w:rPr>
        <w:br/>
        <w:t xml:space="preserve">template = </w:t>
      </w:r>
      <w:proofErr w:type="spellStart"/>
      <w:r w:rsidRPr="000C1723">
        <w:rPr>
          <w:lang w:val="en-IN"/>
        </w:rPr>
        <w:t>PromptTemplate.from_template</w:t>
      </w:r>
      <w:proofErr w:type="spellEnd"/>
      <w:r w:rsidRPr="000C1723">
        <w:rPr>
          <w:lang w:val="en-IN"/>
        </w:rPr>
        <w:t>("Translate {text} to Spanish:")</w:t>
      </w:r>
      <w:r w:rsidRPr="000C1723">
        <w:rPr>
          <w:lang w:val="en-IN"/>
        </w:rPr>
        <w:br/>
        <w:t>print(</w:t>
      </w:r>
      <w:proofErr w:type="spellStart"/>
      <w:r w:rsidRPr="000C1723">
        <w:rPr>
          <w:lang w:val="en-IN"/>
        </w:rPr>
        <w:t>template.format</w:t>
      </w:r>
      <w:proofErr w:type="spellEnd"/>
      <w:r w:rsidRPr="000C1723">
        <w:rPr>
          <w:lang w:val="en-IN"/>
        </w:rPr>
        <w:t>(text="Hello"))</w:t>
      </w:r>
    </w:p>
    <w:p w14:paraId="61E3D67B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7. What is a memory module, and how does it help in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?</w:t>
      </w:r>
    </w:p>
    <w:p w14:paraId="7CA81A73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Memory stores conversation history so that LLMs can maintain context in multi-turn interactions. Common types include:</w:t>
      </w:r>
    </w:p>
    <w:p w14:paraId="580BB1F3" w14:textId="77777777" w:rsidR="000C1723" w:rsidRPr="000C1723" w:rsidRDefault="000C1723" w:rsidP="000C1723">
      <w:pPr>
        <w:numPr>
          <w:ilvl w:val="0"/>
          <w:numId w:val="22"/>
        </w:numPr>
        <w:rPr>
          <w:lang w:val="en-IN"/>
        </w:rPr>
      </w:pPr>
      <w:proofErr w:type="spellStart"/>
      <w:r w:rsidRPr="000C1723">
        <w:rPr>
          <w:b/>
          <w:bCs/>
          <w:lang w:val="en-IN"/>
        </w:rPr>
        <w:lastRenderedPageBreak/>
        <w:t>ConversationBufferMemory</w:t>
      </w:r>
      <w:proofErr w:type="spellEnd"/>
    </w:p>
    <w:p w14:paraId="53B6A100" w14:textId="77777777" w:rsidR="000C1723" w:rsidRPr="000C1723" w:rsidRDefault="000C1723" w:rsidP="000C1723">
      <w:pPr>
        <w:numPr>
          <w:ilvl w:val="0"/>
          <w:numId w:val="22"/>
        </w:numPr>
        <w:rPr>
          <w:lang w:val="en-IN"/>
        </w:rPr>
      </w:pPr>
      <w:proofErr w:type="spellStart"/>
      <w:r w:rsidRPr="000C1723">
        <w:rPr>
          <w:b/>
          <w:bCs/>
          <w:lang w:val="en-IN"/>
        </w:rPr>
        <w:t>ConversationSummaryMemory</w:t>
      </w:r>
      <w:proofErr w:type="spellEnd"/>
    </w:p>
    <w:p w14:paraId="204B6228" w14:textId="77777777" w:rsidR="000C1723" w:rsidRPr="000C1723" w:rsidRDefault="000C1723" w:rsidP="000C1723">
      <w:pPr>
        <w:numPr>
          <w:ilvl w:val="0"/>
          <w:numId w:val="22"/>
        </w:numPr>
        <w:rPr>
          <w:lang w:val="en-IN"/>
        </w:rPr>
      </w:pPr>
      <w:proofErr w:type="spellStart"/>
      <w:r w:rsidRPr="000C1723">
        <w:rPr>
          <w:b/>
          <w:bCs/>
          <w:lang w:val="en-IN"/>
        </w:rPr>
        <w:t>VectorStoreRetrieverMemory</w:t>
      </w:r>
      <w:proofErr w:type="spellEnd"/>
    </w:p>
    <w:p w14:paraId="07015441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8. How does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 xml:space="preserve"> support retrieval-augmented generation (RAG)?</w:t>
      </w:r>
    </w:p>
    <w:p w14:paraId="5909EC2C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</w:t>
      </w:r>
      <w:proofErr w:type="spellStart"/>
      <w:r w:rsidRPr="000C1723">
        <w:rPr>
          <w:lang w:val="en-IN"/>
        </w:rPr>
        <w:t>LangChain</w:t>
      </w:r>
      <w:proofErr w:type="spellEnd"/>
      <w:r w:rsidRPr="000C1723">
        <w:rPr>
          <w:lang w:val="en-IN"/>
        </w:rPr>
        <w:t xml:space="preserve"> enables RAG by retrieving </w:t>
      </w:r>
      <w:r w:rsidRPr="000C1723">
        <w:rPr>
          <w:b/>
          <w:bCs/>
          <w:lang w:val="en-IN"/>
        </w:rPr>
        <w:t>relevant documents</w:t>
      </w:r>
      <w:r w:rsidRPr="000C1723">
        <w:rPr>
          <w:lang w:val="en-IN"/>
        </w:rPr>
        <w:t> from a knowledge base (e.g., </w:t>
      </w:r>
      <w:proofErr w:type="spellStart"/>
      <w:r w:rsidRPr="000C1723">
        <w:rPr>
          <w:b/>
          <w:bCs/>
          <w:lang w:val="en-IN"/>
        </w:rPr>
        <w:t>ChromaDB</w:t>
      </w:r>
      <w:proofErr w:type="spellEnd"/>
      <w:r w:rsidRPr="000C1723">
        <w:rPr>
          <w:b/>
          <w:bCs/>
          <w:lang w:val="en-IN"/>
        </w:rPr>
        <w:t>, Pinecone, FAISS</w:t>
      </w:r>
      <w:r w:rsidRPr="000C1723">
        <w:rPr>
          <w:lang w:val="en-IN"/>
        </w:rPr>
        <w:t>) and feeding them into LLMs for context-aware responses.</w:t>
      </w:r>
    </w:p>
    <w:p w14:paraId="6CB6346A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9. What are the different types of chains available in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?</w:t>
      </w:r>
    </w:p>
    <w:p w14:paraId="2505BDF2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</w:p>
    <w:p w14:paraId="6854B511" w14:textId="77777777" w:rsidR="000C1723" w:rsidRPr="000C1723" w:rsidRDefault="000C1723" w:rsidP="000C1723">
      <w:pPr>
        <w:numPr>
          <w:ilvl w:val="0"/>
          <w:numId w:val="23"/>
        </w:numPr>
        <w:rPr>
          <w:lang w:val="en-IN"/>
        </w:rPr>
      </w:pPr>
      <w:proofErr w:type="spellStart"/>
      <w:r w:rsidRPr="000C1723">
        <w:rPr>
          <w:b/>
          <w:bCs/>
          <w:lang w:val="en-IN"/>
        </w:rPr>
        <w:t>LLMChain</w:t>
      </w:r>
      <w:proofErr w:type="spellEnd"/>
      <w:r w:rsidRPr="000C1723">
        <w:rPr>
          <w:lang w:val="en-IN"/>
        </w:rPr>
        <w:t>: A simple LLM call with structured inputs.</w:t>
      </w:r>
    </w:p>
    <w:p w14:paraId="14B34A4F" w14:textId="77777777" w:rsidR="000C1723" w:rsidRPr="000C1723" w:rsidRDefault="000C1723" w:rsidP="000C1723">
      <w:pPr>
        <w:numPr>
          <w:ilvl w:val="0"/>
          <w:numId w:val="23"/>
        </w:numPr>
        <w:rPr>
          <w:lang w:val="en-IN"/>
        </w:rPr>
      </w:pPr>
      <w:proofErr w:type="spellStart"/>
      <w:r w:rsidRPr="000C1723">
        <w:rPr>
          <w:b/>
          <w:bCs/>
          <w:lang w:val="en-IN"/>
        </w:rPr>
        <w:t>SequentialChain</w:t>
      </w:r>
      <w:proofErr w:type="spellEnd"/>
      <w:r w:rsidRPr="000C1723">
        <w:rPr>
          <w:lang w:val="en-IN"/>
        </w:rPr>
        <w:t>: Multiple LLM calls executed in sequence.</w:t>
      </w:r>
    </w:p>
    <w:p w14:paraId="3D367937" w14:textId="77777777" w:rsidR="000C1723" w:rsidRPr="000C1723" w:rsidRDefault="000C1723" w:rsidP="000C1723">
      <w:pPr>
        <w:numPr>
          <w:ilvl w:val="0"/>
          <w:numId w:val="23"/>
        </w:numPr>
        <w:rPr>
          <w:lang w:val="en-IN"/>
        </w:rPr>
      </w:pPr>
      <w:proofErr w:type="spellStart"/>
      <w:r w:rsidRPr="000C1723">
        <w:rPr>
          <w:b/>
          <w:bCs/>
          <w:lang w:val="en-IN"/>
        </w:rPr>
        <w:t>RouterChain</w:t>
      </w:r>
      <w:proofErr w:type="spellEnd"/>
      <w:r w:rsidRPr="000C1723">
        <w:rPr>
          <w:lang w:val="en-IN"/>
        </w:rPr>
        <w:t>: Directs queries to different models based on user input.</w:t>
      </w:r>
    </w:p>
    <w:p w14:paraId="6DD4F584" w14:textId="77777777" w:rsidR="000C1723" w:rsidRPr="000C1723" w:rsidRDefault="000C1723" w:rsidP="000C1723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0C1723">
        <w:rPr>
          <w:b/>
          <w:bCs/>
          <w:lang w:val="en-IN"/>
        </w:rPr>
        <w:t xml:space="preserve">10. Explain the use of embeddings in </w:t>
      </w:r>
      <w:proofErr w:type="spellStart"/>
      <w:r w:rsidRPr="000C1723">
        <w:rPr>
          <w:b/>
          <w:bCs/>
          <w:lang w:val="en-IN"/>
        </w:rPr>
        <w:t>LangChain</w:t>
      </w:r>
      <w:proofErr w:type="spellEnd"/>
      <w:r w:rsidRPr="000C1723">
        <w:rPr>
          <w:b/>
          <w:bCs/>
          <w:lang w:val="en-IN"/>
        </w:rPr>
        <w:t>.</w:t>
      </w:r>
    </w:p>
    <w:p w14:paraId="1DDBAE2F" w14:textId="77777777" w:rsidR="000C1723" w:rsidRPr="000C1723" w:rsidRDefault="000C1723" w:rsidP="000C1723">
      <w:pPr>
        <w:rPr>
          <w:lang w:val="en-IN"/>
        </w:rPr>
      </w:pPr>
      <w:r w:rsidRPr="000C1723">
        <w:rPr>
          <w:b/>
          <w:bCs/>
          <w:lang w:val="en-IN"/>
        </w:rPr>
        <w:t>Answer:</w:t>
      </w:r>
      <w:r w:rsidRPr="000C1723">
        <w:rPr>
          <w:lang w:val="en-IN"/>
        </w:rPr>
        <w:t> Embeddings convert text into numerical vectors for </w:t>
      </w:r>
      <w:r w:rsidRPr="000C1723">
        <w:rPr>
          <w:b/>
          <w:bCs/>
          <w:lang w:val="en-IN"/>
        </w:rPr>
        <w:t>semantic search and similarity matching</w:t>
      </w:r>
      <w:r w:rsidRPr="000C1723">
        <w:rPr>
          <w:lang w:val="en-IN"/>
        </w:rPr>
        <w:t xml:space="preserve">. </w:t>
      </w:r>
      <w:proofErr w:type="spellStart"/>
      <w:r w:rsidRPr="000C1723">
        <w:rPr>
          <w:lang w:val="en-IN"/>
        </w:rPr>
        <w:t>LangChain</w:t>
      </w:r>
      <w:proofErr w:type="spellEnd"/>
      <w:r w:rsidRPr="000C1723">
        <w:rPr>
          <w:lang w:val="en-IN"/>
        </w:rPr>
        <w:t xml:space="preserve"> integrates with vector databases like Pinecone, Chroma, and FAISS.</w:t>
      </w:r>
    </w:p>
    <w:p w14:paraId="414835FE" w14:textId="77777777" w:rsidR="00CC0356" w:rsidRDefault="00CC0356" w:rsidP="00CC0356">
      <w:pPr>
        <w:rPr>
          <w:b/>
          <w:bCs/>
          <w:lang w:val="en-IN"/>
        </w:rPr>
      </w:pPr>
    </w:p>
    <w:p w14:paraId="2DEA4533" w14:textId="2C6F34C5" w:rsidR="00586AF5" w:rsidRPr="00586AF5" w:rsidRDefault="00586AF5" w:rsidP="00CC0356">
      <w:pPr>
        <w:rPr>
          <w:b/>
          <w:bCs/>
          <w:lang w:val="en-IN"/>
        </w:rPr>
      </w:pPr>
      <w:r w:rsidRPr="00586AF5">
        <w:rPr>
          <w:b/>
          <w:bCs/>
          <w:lang w:val="en-IN"/>
        </w:rPr>
        <w:t>Intermediate Questions</w:t>
      </w:r>
    </w:p>
    <w:p w14:paraId="44FFC1B0" w14:textId="77777777" w:rsidR="00CC0356" w:rsidRDefault="00CC0356" w:rsidP="00CC0356">
      <w:pPr>
        <w:rPr>
          <w:b/>
          <w:bCs/>
          <w:lang w:val="en-IN"/>
        </w:rPr>
      </w:pPr>
    </w:p>
    <w:p w14:paraId="0F6D8BC6" w14:textId="5DACB099" w:rsidR="00586AF5" w:rsidRPr="00586AF5" w:rsidRDefault="00586AF5" w:rsidP="00CC0356">
      <w:pPr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11. How do you integrate external APIs into a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>-based application?</w:t>
      </w:r>
    </w:p>
    <w:p w14:paraId="7897E106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Using </w:t>
      </w:r>
      <w:proofErr w:type="spellStart"/>
      <w:r w:rsidRPr="00586AF5">
        <w:rPr>
          <w:lang w:val="en-IN"/>
        </w:rPr>
        <w:t>RequestsWrapper</w:t>
      </w:r>
      <w:proofErr w:type="spellEnd"/>
      <w:r w:rsidRPr="00586AF5">
        <w:rPr>
          <w:lang w:val="en-IN"/>
        </w:rPr>
        <w:t xml:space="preserve"> or Tool modules, you can call APIs inside </w:t>
      </w:r>
      <w:proofErr w:type="spellStart"/>
      <w:r w:rsidRPr="00586AF5">
        <w:rPr>
          <w:lang w:val="en-IN"/>
        </w:rPr>
        <w:t>LangChain</w:t>
      </w:r>
      <w:proofErr w:type="spellEnd"/>
      <w:r w:rsidRPr="00586AF5">
        <w:rPr>
          <w:lang w:val="en-IN"/>
        </w:rPr>
        <w:t xml:space="preserve"> agents.</w:t>
      </w:r>
    </w:p>
    <w:p w14:paraId="75A0A8EC" w14:textId="77777777" w:rsidR="00586AF5" w:rsidRPr="00586AF5" w:rsidRDefault="00586AF5" w:rsidP="00586AF5">
      <w:pPr>
        <w:rPr>
          <w:lang w:val="en-IN"/>
        </w:rPr>
      </w:pPr>
      <w:r w:rsidRPr="00586AF5">
        <w:rPr>
          <w:lang w:val="en-IN"/>
        </w:rPr>
        <w:t xml:space="preserve">from </w:t>
      </w:r>
      <w:proofErr w:type="spellStart"/>
      <w:r w:rsidRPr="00586AF5">
        <w:rPr>
          <w:lang w:val="en-IN"/>
        </w:rPr>
        <w:t>langchain.tools</w:t>
      </w:r>
      <w:proofErr w:type="spellEnd"/>
      <w:r w:rsidRPr="00586AF5">
        <w:rPr>
          <w:lang w:val="en-IN"/>
        </w:rPr>
        <w:t xml:space="preserve"> import </w:t>
      </w:r>
      <w:proofErr w:type="spellStart"/>
      <w:r w:rsidRPr="00586AF5">
        <w:rPr>
          <w:lang w:val="en-IN"/>
        </w:rPr>
        <w:t>RequestsWrapper</w:t>
      </w:r>
      <w:proofErr w:type="spellEnd"/>
      <w:r w:rsidRPr="00586AF5">
        <w:rPr>
          <w:lang w:val="en-IN"/>
        </w:rPr>
        <w:br/>
      </w:r>
      <w:proofErr w:type="spellStart"/>
      <w:r w:rsidRPr="00586AF5">
        <w:rPr>
          <w:lang w:val="en-IN"/>
        </w:rPr>
        <w:t>request_tool</w:t>
      </w:r>
      <w:proofErr w:type="spellEnd"/>
      <w:r w:rsidRPr="00586AF5">
        <w:rPr>
          <w:lang w:val="en-IN"/>
        </w:rPr>
        <w:t xml:space="preserve"> = </w:t>
      </w:r>
      <w:proofErr w:type="spellStart"/>
      <w:r w:rsidRPr="00586AF5">
        <w:rPr>
          <w:lang w:val="en-IN"/>
        </w:rPr>
        <w:t>RequestsWrapper</w:t>
      </w:r>
      <w:proofErr w:type="spellEnd"/>
      <w:r w:rsidRPr="00586AF5">
        <w:rPr>
          <w:lang w:val="en-IN"/>
        </w:rPr>
        <w:t>()</w:t>
      </w:r>
      <w:r w:rsidRPr="00586AF5">
        <w:rPr>
          <w:lang w:val="en-IN"/>
        </w:rPr>
        <w:br/>
        <w:t xml:space="preserve">response = </w:t>
      </w:r>
      <w:proofErr w:type="spellStart"/>
      <w:r w:rsidRPr="00586AF5">
        <w:rPr>
          <w:lang w:val="en-IN"/>
        </w:rPr>
        <w:t>request_tool.run</w:t>
      </w:r>
      <w:proofErr w:type="spellEnd"/>
      <w:r w:rsidRPr="00586AF5">
        <w:rPr>
          <w:lang w:val="en-IN"/>
        </w:rPr>
        <w:t>("https://api.example.com/data")</w:t>
      </w:r>
    </w:p>
    <w:p w14:paraId="2F7D6EC8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12. What are document loaders in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>, and how are they used?</w:t>
      </w:r>
    </w:p>
    <w:p w14:paraId="7A0FAAAC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Document loaders extract text from files (PDFs, CSVs, etc.).</w:t>
      </w:r>
      <w:r w:rsidRPr="00586AF5">
        <w:rPr>
          <w:lang w:val="en-IN"/>
        </w:rPr>
        <w:br/>
        <w:t>Example using </w:t>
      </w:r>
      <w:proofErr w:type="spellStart"/>
      <w:r w:rsidRPr="00586AF5">
        <w:rPr>
          <w:b/>
          <w:bCs/>
          <w:lang w:val="en-IN"/>
        </w:rPr>
        <w:t>PyPDFLoader</w:t>
      </w:r>
      <w:proofErr w:type="spellEnd"/>
      <w:r w:rsidRPr="00586AF5">
        <w:rPr>
          <w:lang w:val="en-IN"/>
        </w:rPr>
        <w:t>:</w:t>
      </w:r>
    </w:p>
    <w:p w14:paraId="46137548" w14:textId="77777777" w:rsidR="00586AF5" w:rsidRPr="00586AF5" w:rsidRDefault="00586AF5" w:rsidP="00586AF5">
      <w:pPr>
        <w:rPr>
          <w:lang w:val="en-IN"/>
        </w:rPr>
      </w:pPr>
      <w:r w:rsidRPr="00586AF5">
        <w:rPr>
          <w:lang w:val="en-IN"/>
        </w:rPr>
        <w:t xml:space="preserve">from </w:t>
      </w:r>
      <w:proofErr w:type="spellStart"/>
      <w:r w:rsidRPr="00586AF5">
        <w:rPr>
          <w:lang w:val="en-IN"/>
        </w:rPr>
        <w:t>langchain.document_loaders</w:t>
      </w:r>
      <w:proofErr w:type="spellEnd"/>
      <w:r w:rsidRPr="00586AF5">
        <w:rPr>
          <w:lang w:val="en-IN"/>
        </w:rPr>
        <w:t xml:space="preserve"> import </w:t>
      </w:r>
      <w:proofErr w:type="spellStart"/>
      <w:r w:rsidRPr="00586AF5">
        <w:rPr>
          <w:lang w:val="en-IN"/>
        </w:rPr>
        <w:t>PyPDFLoader</w:t>
      </w:r>
      <w:proofErr w:type="spellEnd"/>
      <w:r w:rsidRPr="00586AF5">
        <w:rPr>
          <w:lang w:val="en-IN"/>
        </w:rPr>
        <w:br/>
        <w:t xml:space="preserve">loader = </w:t>
      </w:r>
      <w:proofErr w:type="spellStart"/>
      <w:r w:rsidRPr="00586AF5">
        <w:rPr>
          <w:lang w:val="en-IN"/>
        </w:rPr>
        <w:t>PyPDFLoader</w:t>
      </w:r>
      <w:proofErr w:type="spellEnd"/>
      <w:r w:rsidRPr="00586AF5">
        <w:rPr>
          <w:lang w:val="en-IN"/>
        </w:rPr>
        <w:t>("resume.pdf")</w:t>
      </w:r>
      <w:r w:rsidRPr="00586AF5">
        <w:rPr>
          <w:lang w:val="en-IN"/>
        </w:rPr>
        <w:br/>
        <w:t xml:space="preserve">docs = </w:t>
      </w:r>
      <w:proofErr w:type="spellStart"/>
      <w:r w:rsidRPr="00586AF5">
        <w:rPr>
          <w:lang w:val="en-IN"/>
        </w:rPr>
        <w:t>loader.load</w:t>
      </w:r>
      <w:proofErr w:type="spellEnd"/>
      <w:r w:rsidRPr="00586AF5">
        <w:rPr>
          <w:lang w:val="en-IN"/>
        </w:rPr>
        <w:t>()</w:t>
      </w:r>
    </w:p>
    <w:p w14:paraId="73871B1A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13. Explain vector databases in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 xml:space="preserve"> and their role in semantic search.</w:t>
      </w:r>
    </w:p>
    <w:p w14:paraId="2127AD62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Vector databases store embeddings for fast retrieval in </w:t>
      </w:r>
      <w:r w:rsidRPr="00586AF5">
        <w:rPr>
          <w:b/>
          <w:bCs/>
          <w:lang w:val="en-IN"/>
        </w:rPr>
        <w:t>semantic search applications</w:t>
      </w:r>
      <w:r w:rsidRPr="00586AF5">
        <w:rPr>
          <w:lang w:val="en-IN"/>
        </w:rPr>
        <w:t xml:space="preserve"> like AI-powered resume analysis. Examples: FAISS, Pinecone, </w:t>
      </w:r>
      <w:proofErr w:type="spellStart"/>
      <w:r w:rsidRPr="00586AF5">
        <w:rPr>
          <w:lang w:val="en-IN"/>
        </w:rPr>
        <w:t>Weaviate</w:t>
      </w:r>
      <w:proofErr w:type="spellEnd"/>
      <w:r w:rsidRPr="00586AF5">
        <w:rPr>
          <w:lang w:val="en-IN"/>
        </w:rPr>
        <w:t>.</w:t>
      </w:r>
    </w:p>
    <w:p w14:paraId="0A3342AD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>14. How do you fine-tune prompt templates for better model responses?</w:t>
      </w:r>
    </w:p>
    <w:p w14:paraId="6B91918E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Using Few-</w:t>
      </w:r>
      <w:proofErr w:type="spellStart"/>
      <w:r w:rsidRPr="00586AF5">
        <w:rPr>
          <w:lang w:val="en-IN"/>
        </w:rPr>
        <w:t>ShotPromptTemplate</w:t>
      </w:r>
      <w:proofErr w:type="spellEnd"/>
      <w:r w:rsidRPr="00586AF5">
        <w:rPr>
          <w:lang w:val="en-IN"/>
        </w:rPr>
        <w:t>, you can include examples for improved results.</w:t>
      </w:r>
    </w:p>
    <w:p w14:paraId="4A89E2F4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15. What are some commonly used memory types in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>?</w:t>
      </w:r>
    </w:p>
    <w:p w14:paraId="26D499E9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</w:p>
    <w:p w14:paraId="45214F5E" w14:textId="77777777" w:rsidR="00586AF5" w:rsidRPr="00586AF5" w:rsidRDefault="00586AF5" w:rsidP="00586AF5">
      <w:pPr>
        <w:numPr>
          <w:ilvl w:val="0"/>
          <w:numId w:val="24"/>
        </w:numPr>
        <w:rPr>
          <w:lang w:val="en-IN"/>
        </w:rPr>
      </w:pPr>
      <w:proofErr w:type="spellStart"/>
      <w:r w:rsidRPr="00586AF5">
        <w:rPr>
          <w:b/>
          <w:bCs/>
          <w:lang w:val="en-IN"/>
        </w:rPr>
        <w:lastRenderedPageBreak/>
        <w:t>BufferMemory</w:t>
      </w:r>
      <w:proofErr w:type="spellEnd"/>
      <w:r w:rsidRPr="00586AF5">
        <w:rPr>
          <w:lang w:val="en-IN"/>
        </w:rPr>
        <w:t> (stores raw messages)</w:t>
      </w:r>
    </w:p>
    <w:p w14:paraId="29EEAD2E" w14:textId="77777777" w:rsidR="00586AF5" w:rsidRPr="00586AF5" w:rsidRDefault="00586AF5" w:rsidP="00586AF5">
      <w:pPr>
        <w:numPr>
          <w:ilvl w:val="0"/>
          <w:numId w:val="24"/>
        </w:numPr>
        <w:rPr>
          <w:lang w:val="en-IN"/>
        </w:rPr>
      </w:pPr>
      <w:proofErr w:type="spellStart"/>
      <w:r w:rsidRPr="00586AF5">
        <w:rPr>
          <w:b/>
          <w:bCs/>
          <w:lang w:val="en-IN"/>
        </w:rPr>
        <w:t>SummaryMemory</w:t>
      </w:r>
      <w:proofErr w:type="spellEnd"/>
      <w:r w:rsidRPr="00586AF5">
        <w:rPr>
          <w:lang w:val="en-IN"/>
        </w:rPr>
        <w:t> (creates a summary of past interactions)</w:t>
      </w:r>
    </w:p>
    <w:p w14:paraId="447683FE" w14:textId="77777777" w:rsidR="00586AF5" w:rsidRPr="00586AF5" w:rsidRDefault="00586AF5" w:rsidP="00586AF5">
      <w:pPr>
        <w:numPr>
          <w:ilvl w:val="0"/>
          <w:numId w:val="24"/>
        </w:numPr>
        <w:rPr>
          <w:lang w:val="en-IN"/>
        </w:rPr>
      </w:pPr>
      <w:proofErr w:type="spellStart"/>
      <w:r w:rsidRPr="00586AF5">
        <w:rPr>
          <w:b/>
          <w:bCs/>
          <w:lang w:val="en-IN"/>
        </w:rPr>
        <w:t>VectorMemory</w:t>
      </w:r>
      <w:proofErr w:type="spellEnd"/>
      <w:r w:rsidRPr="00586AF5">
        <w:rPr>
          <w:lang w:val="en-IN"/>
        </w:rPr>
        <w:t> (stores embeddings for retrieval)</w:t>
      </w:r>
    </w:p>
    <w:p w14:paraId="11B28FA7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16. Explain the concept of tool usage in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 xml:space="preserve"> agents.</w:t>
      </w:r>
    </w:p>
    <w:p w14:paraId="0A3DAE1F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Tools enable agents to perform external tasks like searching Google, querying databases, or calling APIs dynamically.</w:t>
      </w:r>
    </w:p>
    <w:p w14:paraId="7B4D946E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17. How do you handle multi-step reasoning in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>?</w:t>
      </w:r>
    </w:p>
    <w:p w14:paraId="6A443080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Use </w:t>
      </w:r>
      <w:proofErr w:type="spellStart"/>
      <w:r w:rsidRPr="00586AF5">
        <w:rPr>
          <w:b/>
          <w:bCs/>
          <w:lang w:val="en-IN"/>
        </w:rPr>
        <w:t>ReAct</w:t>
      </w:r>
      <w:proofErr w:type="spellEnd"/>
      <w:r w:rsidRPr="00586AF5">
        <w:rPr>
          <w:b/>
          <w:bCs/>
          <w:lang w:val="en-IN"/>
        </w:rPr>
        <w:t xml:space="preserve"> agents</w:t>
      </w:r>
      <w:r w:rsidRPr="00586AF5">
        <w:rPr>
          <w:lang w:val="en-IN"/>
        </w:rPr>
        <w:t>, which use reasoning before making decisions.</w:t>
      </w:r>
    </w:p>
    <w:p w14:paraId="5505981C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18. What are callbacks in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>, and how can they be used for logging?</w:t>
      </w:r>
    </w:p>
    <w:p w14:paraId="52A93C71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 xml:space="preserve"> Callbacks allow you to log events in a </w:t>
      </w:r>
      <w:proofErr w:type="spellStart"/>
      <w:r w:rsidRPr="00586AF5">
        <w:rPr>
          <w:lang w:val="en-IN"/>
        </w:rPr>
        <w:t>LangChain</w:t>
      </w:r>
      <w:proofErr w:type="spellEnd"/>
      <w:r w:rsidRPr="00586AF5">
        <w:rPr>
          <w:lang w:val="en-IN"/>
        </w:rPr>
        <w:t xml:space="preserve"> pipeline for debugging and monitoring.</w:t>
      </w:r>
    </w:p>
    <w:p w14:paraId="4180A5D3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>19. How do you optimize LLM calls to reduce cost and latency?</w:t>
      </w:r>
    </w:p>
    <w:p w14:paraId="7F666345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Use </w:t>
      </w:r>
      <w:r w:rsidRPr="00586AF5">
        <w:rPr>
          <w:b/>
          <w:bCs/>
          <w:lang w:val="en-IN"/>
        </w:rPr>
        <w:t>prompt optimization</w:t>
      </w:r>
      <w:r w:rsidRPr="00586AF5">
        <w:rPr>
          <w:lang w:val="en-IN"/>
        </w:rPr>
        <w:t>, caching, and a mix of </w:t>
      </w:r>
      <w:r w:rsidRPr="00586AF5">
        <w:rPr>
          <w:b/>
          <w:bCs/>
          <w:lang w:val="en-IN"/>
        </w:rPr>
        <w:t>retrieval + LLM</w:t>
      </w:r>
      <w:r w:rsidRPr="00586AF5">
        <w:rPr>
          <w:lang w:val="en-IN"/>
        </w:rPr>
        <w:t> strategies to reduce API calls.</w:t>
      </w:r>
    </w:p>
    <w:p w14:paraId="15FB432F" w14:textId="77777777" w:rsidR="00586AF5" w:rsidRPr="00586AF5" w:rsidRDefault="00586AF5" w:rsidP="00586AF5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586AF5">
        <w:rPr>
          <w:b/>
          <w:bCs/>
          <w:lang w:val="en-IN"/>
        </w:rPr>
        <w:t xml:space="preserve">20. What is </w:t>
      </w:r>
      <w:proofErr w:type="spellStart"/>
      <w:r w:rsidRPr="00586AF5">
        <w:rPr>
          <w:b/>
          <w:bCs/>
          <w:lang w:val="en-IN"/>
        </w:rPr>
        <w:t>LangSmith</w:t>
      </w:r>
      <w:proofErr w:type="spellEnd"/>
      <w:r w:rsidRPr="00586AF5">
        <w:rPr>
          <w:b/>
          <w:bCs/>
          <w:lang w:val="en-IN"/>
        </w:rPr>
        <w:t xml:space="preserve">, and how does it help in debugging </w:t>
      </w:r>
      <w:proofErr w:type="spellStart"/>
      <w:r w:rsidRPr="00586AF5">
        <w:rPr>
          <w:b/>
          <w:bCs/>
          <w:lang w:val="en-IN"/>
        </w:rPr>
        <w:t>LangChain</w:t>
      </w:r>
      <w:proofErr w:type="spellEnd"/>
      <w:r w:rsidRPr="00586AF5">
        <w:rPr>
          <w:b/>
          <w:bCs/>
          <w:lang w:val="en-IN"/>
        </w:rPr>
        <w:t xml:space="preserve"> applications?</w:t>
      </w:r>
    </w:p>
    <w:p w14:paraId="634D11F4" w14:textId="77777777" w:rsidR="00586AF5" w:rsidRPr="00586AF5" w:rsidRDefault="00586AF5" w:rsidP="00586AF5">
      <w:pPr>
        <w:rPr>
          <w:lang w:val="en-IN"/>
        </w:rPr>
      </w:pPr>
      <w:r w:rsidRPr="00586AF5">
        <w:rPr>
          <w:b/>
          <w:bCs/>
          <w:lang w:val="en-IN"/>
        </w:rPr>
        <w:t>Answer:</w:t>
      </w:r>
      <w:r w:rsidRPr="00586AF5">
        <w:rPr>
          <w:lang w:val="en-IN"/>
        </w:rPr>
        <w:t> </w:t>
      </w:r>
      <w:proofErr w:type="spellStart"/>
      <w:r w:rsidRPr="00586AF5">
        <w:rPr>
          <w:lang w:val="en-IN"/>
        </w:rPr>
        <w:t>LangSmith</w:t>
      </w:r>
      <w:proofErr w:type="spellEnd"/>
      <w:r w:rsidRPr="00586AF5">
        <w:rPr>
          <w:lang w:val="en-IN"/>
        </w:rPr>
        <w:t xml:space="preserve"> is a debugging and monitoring tool for </w:t>
      </w:r>
      <w:proofErr w:type="spellStart"/>
      <w:r w:rsidRPr="00586AF5">
        <w:rPr>
          <w:lang w:val="en-IN"/>
        </w:rPr>
        <w:t>LangChain</w:t>
      </w:r>
      <w:proofErr w:type="spellEnd"/>
      <w:r w:rsidRPr="00586AF5">
        <w:rPr>
          <w:lang w:val="en-IN"/>
        </w:rPr>
        <w:t xml:space="preserve"> applications, helping </w:t>
      </w:r>
      <w:proofErr w:type="spellStart"/>
      <w:r w:rsidRPr="00586AF5">
        <w:rPr>
          <w:lang w:val="en-IN"/>
        </w:rPr>
        <w:t>analyze</w:t>
      </w:r>
      <w:proofErr w:type="spellEnd"/>
      <w:r w:rsidRPr="00586AF5">
        <w:rPr>
          <w:lang w:val="en-IN"/>
        </w:rPr>
        <w:t xml:space="preserve"> performance and execution flow.</w:t>
      </w:r>
    </w:p>
    <w:p w14:paraId="33380ED2" w14:textId="77777777" w:rsidR="00363C0C" w:rsidRDefault="00363C0C" w:rsidP="0016378F">
      <w:pPr>
        <w:rPr>
          <w:lang w:val="en-IN"/>
        </w:rPr>
      </w:pPr>
    </w:p>
    <w:p w14:paraId="711E8042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Advanced Questions</w:t>
      </w:r>
    </w:p>
    <w:p w14:paraId="3A2B671A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21. How do you build a custom chain in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2E1F257E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By subclassing </w:t>
      </w:r>
      <w:proofErr w:type="spellStart"/>
      <w:r w:rsidRPr="009E55AF">
        <w:rPr>
          <w:lang w:val="en-IN"/>
        </w:rPr>
        <w:t>LLMChain</w:t>
      </w:r>
      <w:proofErr w:type="spellEnd"/>
      <w:r w:rsidRPr="009E55AF">
        <w:rPr>
          <w:lang w:val="en-IN"/>
        </w:rPr>
        <w:t> or Chain and implementing the run method.</w:t>
      </w:r>
    </w:p>
    <w:p w14:paraId="7BEE0C77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22. Explain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Expression Language (LCEL) and its use cases.</w:t>
      </w:r>
    </w:p>
    <w:p w14:paraId="76612C2F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LCEL allows users to define complex workflows declaratively instead of writing custom chains manually.</w:t>
      </w:r>
    </w:p>
    <w:p w14:paraId="08E90A21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23. How do you deploy a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application on AWS?</w:t>
      </w:r>
    </w:p>
    <w:p w14:paraId="6F363B9F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 xml:space="preserve"> Using AWS Lambda, S3, and API Gateway to host a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>-powered service.</w:t>
      </w:r>
    </w:p>
    <w:p w14:paraId="0E9A4657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24. What strategies can be used to enhance LLM responses in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4F892995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Use </w:t>
      </w:r>
      <w:r w:rsidRPr="009E55AF">
        <w:rPr>
          <w:b/>
          <w:bCs/>
          <w:lang w:val="en-IN"/>
        </w:rPr>
        <w:t>RAG, prompt engineering, external APIs, and fine-tuning</w:t>
      </w:r>
      <w:r w:rsidRPr="009E55AF">
        <w:rPr>
          <w:lang w:val="en-IN"/>
        </w:rPr>
        <w:t>.</w:t>
      </w:r>
    </w:p>
    <w:p w14:paraId="5C0D18E3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25. How do you implement retrieval-augmented generation (RAG) with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7D809B8C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Combine embeddings with a vector database like FAISS to retrieve relevant context.</w:t>
      </w:r>
    </w:p>
    <w:p w14:paraId="49DC36F4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26. Explain the role of </w:t>
      </w:r>
      <w:proofErr w:type="spellStart"/>
      <w:r w:rsidRPr="009E55AF">
        <w:rPr>
          <w:b/>
          <w:bCs/>
          <w:lang w:val="en-IN"/>
        </w:rPr>
        <w:t>ReAct</w:t>
      </w:r>
      <w:proofErr w:type="spellEnd"/>
      <w:r w:rsidRPr="009E55AF">
        <w:rPr>
          <w:b/>
          <w:bCs/>
          <w:lang w:val="en-IN"/>
        </w:rPr>
        <w:t xml:space="preserve"> agents in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.</w:t>
      </w:r>
    </w:p>
    <w:p w14:paraId="20351A77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</w:t>
      </w:r>
      <w:proofErr w:type="spellStart"/>
      <w:r w:rsidRPr="009E55AF">
        <w:rPr>
          <w:lang w:val="en-IN"/>
        </w:rPr>
        <w:t>ReAct</w:t>
      </w:r>
      <w:proofErr w:type="spellEnd"/>
      <w:r w:rsidRPr="009E55AF">
        <w:rPr>
          <w:lang w:val="en-IN"/>
        </w:rPr>
        <w:t xml:space="preserve"> agents use reasoning and action steps to solve complex problems instead of just answering queries.</w:t>
      </w:r>
    </w:p>
    <w:p w14:paraId="30450952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27. How do you handle long documents efficiently using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63834A35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Use </w:t>
      </w:r>
      <w:r w:rsidRPr="009E55AF">
        <w:rPr>
          <w:b/>
          <w:bCs/>
          <w:lang w:val="en-IN"/>
        </w:rPr>
        <w:t>document chunking</w:t>
      </w:r>
      <w:r w:rsidRPr="009E55AF">
        <w:rPr>
          <w:lang w:val="en-IN"/>
        </w:rPr>
        <w:t> and vector search to retrieve relevant sections before passing them to the LLM.</w:t>
      </w:r>
    </w:p>
    <w:p w14:paraId="3EC2AEAB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lastRenderedPageBreak/>
        <w:t xml:space="preserve">28. How can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be integrated with real-time data sources?</w:t>
      </w:r>
    </w:p>
    <w:p w14:paraId="4DB3A0AD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Use tools like </w:t>
      </w:r>
      <w:r w:rsidRPr="009E55AF">
        <w:rPr>
          <w:b/>
          <w:bCs/>
          <w:lang w:val="en-IN"/>
        </w:rPr>
        <w:t>API calls, databases, or web scrapers</w:t>
      </w:r>
      <w:r w:rsidRPr="009E55AF">
        <w:rPr>
          <w:lang w:val="en-IN"/>
        </w:rPr>
        <w:t xml:space="preserve"> inside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agents.</w:t>
      </w:r>
    </w:p>
    <w:p w14:paraId="7F27DC6B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29. How do you debug and benchmark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applications?</w:t>
      </w:r>
    </w:p>
    <w:p w14:paraId="373FF154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 xml:space="preserve"> Use </w:t>
      </w:r>
      <w:proofErr w:type="spellStart"/>
      <w:r w:rsidRPr="009E55AF">
        <w:rPr>
          <w:lang w:val="en-IN"/>
        </w:rPr>
        <w:t>LangSmith</w:t>
      </w:r>
      <w:proofErr w:type="spellEnd"/>
      <w:r w:rsidRPr="009E55AF">
        <w:rPr>
          <w:lang w:val="en-IN"/>
        </w:rPr>
        <w:t>, logging tools, and </w:t>
      </w:r>
      <w:r w:rsidRPr="009E55AF">
        <w:rPr>
          <w:b/>
          <w:bCs/>
          <w:lang w:val="en-IN"/>
        </w:rPr>
        <w:t>profiling memory usage</w:t>
      </w:r>
      <w:r w:rsidRPr="009E55AF">
        <w:rPr>
          <w:lang w:val="en-IN"/>
        </w:rPr>
        <w:t>.</w:t>
      </w:r>
    </w:p>
    <w:p w14:paraId="2B19F21E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30. What are some real-world applications of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in finance, healthcare, or manufacturing?</w:t>
      </w:r>
    </w:p>
    <w:p w14:paraId="1D6A3122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0DEB9CBA" w14:textId="77777777" w:rsidR="009E55AF" w:rsidRPr="009E55AF" w:rsidRDefault="009E55AF" w:rsidP="009E55AF">
      <w:pPr>
        <w:numPr>
          <w:ilvl w:val="0"/>
          <w:numId w:val="25"/>
        </w:numPr>
        <w:rPr>
          <w:lang w:val="en-IN"/>
        </w:rPr>
      </w:pPr>
      <w:r w:rsidRPr="009E55AF">
        <w:rPr>
          <w:b/>
          <w:bCs/>
          <w:lang w:val="en-IN"/>
        </w:rPr>
        <w:t>Finance</w:t>
      </w:r>
      <w:r w:rsidRPr="009E55AF">
        <w:rPr>
          <w:lang w:val="en-IN"/>
        </w:rPr>
        <w:t>: AI-powered fraud detection &amp; automated financial reports.</w:t>
      </w:r>
    </w:p>
    <w:p w14:paraId="22E847F7" w14:textId="77777777" w:rsidR="009E55AF" w:rsidRPr="009E55AF" w:rsidRDefault="009E55AF" w:rsidP="009E55AF">
      <w:pPr>
        <w:numPr>
          <w:ilvl w:val="0"/>
          <w:numId w:val="25"/>
        </w:numPr>
        <w:rPr>
          <w:lang w:val="en-IN"/>
        </w:rPr>
      </w:pPr>
      <w:r w:rsidRPr="009E55AF">
        <w:rPr>
          <w:b/>
          <w:bCs/>
          <w:lang w:val="en-IN"/>
        </w:rPr>
        <w:t>Healthcare</w:t>
      </w:r>
      <w:r w:rsidRPr="009E55AF">
        <w:rPr>
          <w:lang w:val="en-IN"/>
        </w:rPr>
        <w:t>: AI assistants for medical diagnoses and patient queries.</w:t>
      </w:r>
    </w:p>
    <w:p w14:paraId="441D91A4" w14:textId="77777777" w:rsidR="009E55AF" w:rsidRPr="009E55AF" w:rsidRDefault="009E55AF" w:rsidP="009E55AF">
      <w:pPr>
        <w:numPr>
          <w:ilvl w:val="0"/>
          <w:numId w:val="25"/>
        </w:numPr>
        <w:rPr>
          <w:lang w:val="en-IN"/>
        </w:rPr>
      </w:pPr>
      <w:r w:rsidRPr="009E55AF">
        <w:rPr>
          <w:b/>
          <w:bCs/>
          <w:lang w:val="en-IN"/>
        </w:rPr>
        <w:t>Manufacturing</w:t>
      </w:r>
      <w:r w:rsidRPr="009E55AF">
        <w:rPr>
          <w:lang w:val="en-IN"/>
        </w:rPr>
        <w:t>: Predictive maintenance with AI-driven analytics.</w:t>
      </w:r>
    </w:p>
    <w:p w14:paraId="14E00B4D" w14:textId="77777777" w:rsidR="00923246" w:rsidRDefault="00923246" w:rsidP="00923246">
      <w:pPr>
        <w:rPr>
          <w:b/>
          <w:bCs/>
          <w:lang w:val="en-IN"/>
        </w:rPr>
      </w:pPr>
    </w:p>
    <w:p w14:paraId="3D692249" w14:textId="6046BD7B" w:rsidR="009E55AF" w:rsidRPr="009E55AF" w:rsidRDefault="009E55AF" w:rsidP="00923246">
      <w:pPr>
        <w:rPr>
          <w:b/>
          <w:bCs/>
          <w:lang w:val="en-IN"/>
        </w:rPr>
      </w:pPr>
      <w:r w:rsidRPr="009E55AF">
        <w:rPr>
          <w:b/>
          <w:bCs/>
          <w:lang w:val="en-IN"/>
        </w:rPr>
        <w:t>Debugging Questions️</w:t>
      </w:r>
    </w:p>
    <w:p w14:paraId="05551EF8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1. How do you debug issues when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is not returning expected outputs from an LLM?</w:t>
      </w:r>
    </w:p>
    <w:p w14:paraId="2D91B868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4A5C3CFB" w14:textId="77777777" w:rsidR="009E55AF" w:rsidRPr="009E55AF" w:rsidRDefault="009E55AF" w:rsidP="009E55AF">
      <w:pPr>
        <w:numPr>
          <w:ilvl w:val="0"/>
          <w:numId w:val="26"/>
        </w:numPr>
        <w:rPr>
          <w:lang w:val="en-IN"/>
        </w:rPr>
      </w:pPr>
      <w:r w:rsidRPr="009E55AF">
        <w:rPr>
          <w:b/>
          <w:bCs/>
          <w:lang w:val="en-IN"/>
        </w:rPr>
        <w:t>Check the prompt</w:t>
      </w:r>
      <w:r w:rsidRPr="009E55AF">
        <w:rPr>
          <w:lang w:val="en-IN"/>
        </w:rPr>
        <w:t>: Ensure the prompt template is correctly formatted and contains all necessary variables.</w:t>
      </w:r>
    </w:p>
    <w:p w14:paraId="4F9C42CC" w14:textId="77777777" w:rsidR="009E55AF" w:rsidRPr="009E55AF" w:rsidRDefault="009E55AF" w:rsidP="009E55AF">
      <w:pPr>
        <w:numPr>
          <w:ilvl w:val="0"/>
          <w:numId w:val="26"/>
        </w:numPr>
        <w:rPr>
          <w:lang w:val="en-IN"/>
        </w:rPr>
      </w:pPr>
      <w:r w:rsidRPr="009E55AF">
        <w:rPr>
          <w:b/>
          <w:bCs/>
          <w:lang w:val="en-IN"/>
        </w:rPr>
        <w:t>Use verbose mode</w:t>
      </w:r>
      <w:r w:rsidRPr="009E55AF">
        <w:rPr>
          <w:lang w:val="en-IN"/>
        </w:rPr>
        <w:t xml:space="preserve">: Enable verbose=True in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components to inspect execution steps.</w:t>
      </w:r>
    </w:p>
    <w:p w14:paraId="38BB6F3E" w14:textId="77777777" w:rsidR="009E55AF" w:rsidRPr="009E55AF" w:rsidRDefault="009E55AF" w:rsidP="009E55AF">
      <w:pPr>
        <w:numPr>
          <w:ilvl w:val="0"/>
          <w:numId w:val="26"/>
        </w:numPr>
        <w:rPr>
          <w:lang w:val="en-IN"/>
        </w:rPr>
      </w:pPr>
      <w:r w:rsidRPr="009E55AF">
        <w:rPr>
          <w:b/>
          <w:bCs/>
          <w:lang w:val="en-IN"/>
        </w:rPr>
        <w:t>Log API calls</w:t>
      </w:r>
      <w:r w:rsidRPr="009E55AF">
        <w:rPr>
          <w:lang w:val="en-IN"/>
        </w:rPr>
        <w:t xml:space="preserve">: Capture LLM request/response logs to </w:t>
      </w:r>
      <w:proofErr w:type="spellStart"/>
      <w:r w:rsidRPr="009E55AF">
        <w:rPr>
          <w:lang w:val="en-IN"/>
        </w:rPr>
        <w:t>analyze</w:t>
      </w:r>
      <w:proofErr w:type="spellEnd"/>
      <w:r w:rsidRPr="009E55AF">
        <w:rPr>
          <w:lang w:val="en-IN"/>
        </w:rPr>
        <w:t xml:space="preserve"> input-output issues.</w:t>
      </w:r>
    </w:p>
    <w:p w14:paraId="09A75CEB" w14:textId="77777777" w:rsidR="009E55AF" w:rsidRPr="009E55AF" w:rsidRDefault="009E55AF" w:rsidP="009E55AF">
      <w:pPr>
        <w:numPr>
          <w:ilvl w:val="0"/>
          <w:numId w:val="26"/>
        </w:numPr>
        <w:rPr>
          <w:lang w:val="en-IN"/>
        </w:rPr>
      </w:pPr>
      <w:r w:rsidRPr="009E55AF">
        <w:rPr>
          <w:b/>
          <w:bCs/>
          <w:lang w:val="en-IN"/>
        </w:rPr>
        <w:t>Test LLM separately</w:t>
      </w:r>
      <w:r w:rsidRPr="009E55AF">
        <w:rPr>
          <w:lang w:val="en-IN"/>
        </w:rPr>
        <w:t xml:space="preserve">: Run the LLM outside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(e.g., directly via OpenAI API) to isolate the problem.</w:t>
      </w:r>
    </w:p>
    <w:p w14:paraId="74A44A1B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2. What would you do if </w:t>
      </w:r>
      <w:proofErr w:type="spellStart"/>
      <w:r w:rsidRPr="009E55AF">
        <w:rPr>
          <w:b/>
          <w:bCs/>
          <w:lang w:val="en-IN"/>
        </w:rPr>
        <w:t>LangChain’s</w:t>
      </w:r>
      <w:proofErr w:type="spellEnd"/>
      <w:r w:rsidRPr="009E55AF">
        <w:rPr>
          <w:b/>
          <w:bCs/>
          <w:lang w:val="en-IN"/>
        </w:rPr>
        <w:t xml:space="preserve"> document retriever is returning irrelevant results?</w:t>
      </w:r>
    </w:p>
    <w:p w14:paraId="5DBBEA7D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0D1FA0D8" w14:textId="77777777" w:rsidR="009E55AF" w:rsidRPr="009E55AF" w:rsidRDefault="009E55AF" w:rsidP="009E55AF">
      <w:pPr>
        <w:numPr>
          <w:ilvl w:val="0"/>
          <w:numId w:val="27"/>
        </w:numPr>
        <w:rPr>
          <w:lang w:val="en-IN"/>
        </w:rPr>
      </w:pPr>
      <w:r w:rsidRPr="009E55AF">
        <w:rPr>
          <w:b/>
          <w:bCs/>
          <w:lang w:val="en-IN"/>
        </w:rPr>
        <w:t>Check embeddings</w:t>
      </w:r>
      <w:r w:rsidRPr="009E55AF">
        <w:rPr>
          <w:lang w:val="en-IN"/>
        </w:rPr>
        <w:t xml:space="preserve">: Ensure the correct embedding model (e.g., </w:t>
      </w:r>
      <w:proofErr w:type="spellStart"/>
      <w:r w:rsidRPr="009E55AF">
        <w:rPr>
          <w:lang w:val="en-IN"/>
        </w:rPr>
        <w:t>OpenAIEmbeddings</w:t>
      </w:r>
      <w:proofErr w:type="spellEnd"/>
      <w:r w:rsidRPr="009E55AF">
        <w:rPr>
          <w:lang w:val="en-IN"/>
        </w:rPr>
        <w:t xml:space="preserve">, </w:t>
      </w:r>
      <w:proofErr w:type="spellStart"/>
      <w:r w:rsidRPr="009E55AF">
        <w:rPr>
          <w:lang w:val="en-IN"/>
        </w:rPr>
        <w:t>SentenceTransformers</w:t>
      </w:r>
      <w:proofErr w:type="spellEnd"/>
      <w:r w:rsidRPr="009E55AF">
        <w:rPr>
          <w:lang w:val="en-IN"/>
        </w:rPr>
        <w:t>) is used.</w:t>
      </w:r>
    </w:p>
    <w:p w14:paraId="116A335F" w14:textId="77777777" w:rsidR="009E55AF" w:rsidRPr="009E55AF" w:rsidRDefault="009E55AF" w:rsidP="009E55AF">
      <w:pPr>
        <w:numPr>
          <w:ilvl w:val="0"/>
          <w:numId w:val="27"/>
        </w:numPr>
        <w:rPr>
          <w:lang w:val="en-IN"/>
        </w:rPr>
      </w:pPr>
      <w:r w:rsidRPr="009E55AF">
        <w:rPr>
          <w:b/>
          <w:bCs/>
          <w:lang w:val="en-IN"/>
        </w:rPr>
        <w:t>Inspect vector search</w:t>
      </w:r>
      <w:r w:rsidRPr="009E55AF">
        <w:rPr>
          <w:lang w:val="en-IN"/>
        </w:rPr>
        <w:t>: Use </w:t>
      </w:r>
      <w:proofErr w:type="spellStart"/>
      <w:r w:rsidRPr="009E55AF">
        <w:rPr>
          <w:lang w:val="en-IN"/>
        </w:rPr>
        <w:t>retriever.similarity_search</w:t>
      </w:r>
      <w:proofErr w:type="spellEnd"/>
      <w:r w:rsidRPr="009E55AF">
        <w:rPr>
          <w:lang w:val="en-IN"/>
        </w:rPr>
        <w:t>("query", k=3) to verify if top results match the query.</w:t>
      </w:r>
    </w:p>
    <w:p w14:paraId="32418021" w14:textId="77777777" w:rsidR="009E55AF" w:rsidRPr="009E55AF" w:rsidRDefault="009E55AF" w:rsidP="009E55AF">
      <w:pPr>
        <w:numPr>
          <w:ilvl w:val="0"/>
          <w:numId w:val="27"/>
        </w:numPr>
        <w:rPr>
          <w:lang w:val="en-IN"/>
        </w:rPr>
      </w:pPr>
      <w:r w:rsidRPr="009E55AF">
        <w:rPr>
          <w:b/>
          <w:bCs/>
          <w:lang w:val="en-IN"/>
        </w:rPr>
        <w:t>Re-tune chunking strategy</w:t>
      </w:r>
      <w:r w:rsidRPr="009E55AF">
        <w:rPr>
          <w:lang w:val="en-IN"/>
        </w:rPr>
        <w:t>: If using </w:t>
      </w:r>
      <w:proofErr w:type="spellStart"/>
      <w:r w:rsidRPr="009E55AF">
        <w:rPr>
          <w:lang w:val="en-IN"/>
        </w:rPr>
        <w:t>RecursiveCharacterTextSplitter</w:t>
      </w:r>
      <w:proofErr w:type="spellEnd"/>
      <w:r w:rsidRPr="009E55AF">
        <w:rPr>
          <w:lang w:val="en-IN"/>
        </w:rPr>
        <w:t>, adjust </w:t>
      </w:r>
      <w:proofErr w:type="spellStart"/>
      <w:r w:rsidRPr="009E55AF">
        <w:rPr>
          <w:lang w:val="en-IN"/>
        </w:rPr>
        <w:t>chunk_size</w:t>
      </w:r>
      <w:proofErr w:type="spellEnd"/>
      <w:r w:rsidRPr="009E55AF">
        <w:rPr>
          <w:lang w:val="en-IN"/>
        </w:rPr>
        <w:t> and </w:t>
      </w:r>
      <w:proofErr w:type="spellStart"/>
      <w:r w:rsidRPr="009E55AF">
        <w:rPr>
          <w:lang w:val="en-IN"/>
        </w:rPr>
        <w:t>chunk_overlap</w:t>
      </w:r>
      <w:proofErr w:type="spellEnd"/>
      <w:r w:rsidRPr="009E55AF">
        <w:rPr>
          <w:lang w:val="en-IN"/>
        </w:rPr>
        <w:t>.</w:t>
      </w:r>
    </w:p>
    <w:p w14:paraId="15DD49CF" w14:textId="77777777" w:rsidR="009E55AF" w:rsidRPr="009E55AF" w:rsidRDefault="009E55AF" w:rsidP="009E55AF">
      <w:pPr>
        <w:numPr>
          <w:ilvl w:val="0"/>
          <w:numId w:val="27"/>
        </w:numPr>
        <w:rPr>
          <w:lang w:val="en-IN"/>
        </w:rPr>
      </w:pPr>
      <w:r w:rsidRPr="009E55AF">
        <w:rPr>
          <w:b/>
          <w:bCs/>
          <w:lang w:val="en-IN"/>
        </w:rPr>
        <w:t>Re-rank results</w:t>
      </w:r>
      <w:r w:rsidRPr="009E55AF">
        <w:rPr>
          <w:lang w:val="en-IN"/>
        </w:rPr>
        <w:t>: Apply </w:t>
      </w:r>
      <w:proofErr w:type="spellStart"/>
      <w:r w:rsidRPr="009E55AF">
        <w:rPr>
          <w:lang w:val="en-IN"/>
        </w:rPr>
        <w:t>rerank</w:t>
      </w:r>
      <w:proofErr w:type="spellEnd"/>
      <w:r w:rsidRPr="009E55AF">
        <w:rPr>
          <w:lang w:val="en-IN"/>
        </w:rPr>
        <w:t>=True if using a hybrid retrieval method.</w:t>
      </w:r>
    </w:p>
    <w:p w14:paraId="6565392D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3. How can you debug memory-related issues in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774F6F47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3D6CE144" w14:textId="77777777" w:rsidR="009E55AF" w:rsidRPr="009E55AF" w:rsidRDefault="009E55AF" w:rsidP="009E55AF">
      <w:pPr>
        <w:numPr>
          <w:ilvl w:val="0"/>
          <w:numId w:val="28"/>
        </w:numPr>
        <w:rPr>
          <w:lang w:val="en-IN"/>
        </w:rPr>
      </w:pPr>
      <w:r w:rsidRPr="009E55AF">
        <w:rPr>
          <w:b/>
          <w:bCs/>
          <w:lang w:val="en-IN"/>
        </w:rPr>
        <w:t>Inspect stored messages</w:t>
      </w:r>
      <w:r w:rsidRPr="009E55AF">
        <w:rPr>
          <w:lang w:val="en-IN"/>
        </w:rPr>
        <w:t>: Print </w:t>
      </w:r>
      <w:proofErr w:type="spellStart"/>
      <w:r w:rsidRPr="009E55AF">
        <w:rPr>
          <w:lang w:val="en-IN"/>
        </w:rPr>
        <w:t>memory.buffer</w:t>
      </w:r>
      <w:proofErr w:type="spellEnd"/>
      <w:r w:rsidRPr="009E55AF">
        <w:rPr>
          <w:lang w:val="en-IN"/>
        </w:rPr>
        <w:t> to check if expected conversation history is being stored.</w:t>
      </w:r>
    </w:p>
    <w:p w14:paraId="150ACBE4" w14:textId="77777777" w:rsidR="009E55AF" w:rsidRPr="009E55AF" w:rsidRDefault="009E55AF" w:rsidP="009E55AF">
      <w:pPr>
        <w:numPr>
          <w:ilvl w:val="0"/>
          <w:numId w:val="28"/>
        </w:numPr>
        <w:rPr>
          <w:lang w:val="en-IN"/>
        </w:rPr>
      </w:pPr>
      <w:r w:rsidRPr="009E55AF">
        <w:rPr>
          <w:b/>
          <w:bCs/>
          <w:lang w:val="en-IN"/>
        </w:rPr>
        <w:lastRenderedPageBreak/>
        <w:t>Use different memory types</w:t>
      </w:r>
      <w:r w:rsidRPr="009E55AF">
        <w:rPr>
          <w:lang w:val="en-IN"/>
        </w:rPr>
        <w:t>: Try </w:t>
      </w:r>
      <w:proofErr w:type="spellStart"/>
      <w:r w:rsidRPr="009E55AF">
        <w:rPr>
          <w:lang w:val="en-IN"/>
        </w:rPr>
        <w:t>ConversationBufferMemory</w:t>
      </w:r>
      <w:proofErr w:type="spellEnd"/>
      <w:r w:rsidRPr="009E55AF">
        <w:rPr>
          <w:lang w:val="en-IN"/>
        </w:rPr>
        <w:t>, </w:t>
      </w:r>
      <w:proofErr w:type="spellStart"/>
      <w:r w:rsidRPr="009E55AF">
        <w:rPr>
          <w:lang w:val="en-IN"/>
        </w:rPr>
        <w:t>ConversationSummaryMemory</w:t>
      </w:r>
      <w:proofErr w:type="spellEnd"/>
      <w:r w:rsidRPr="009E55AF">
        <w:rPr>
          <w:lang w:val="en-IN"/>
        </w:rPr>
        <w:t>, or </w:t>
      </w:r>
      <w:proofErr w:type="spellStart"/>
      <w:r w:rsidRPr="009E55AF">
        <w:rPr>
          <w:lang w:val="en-IN"/>
        </w:rPr>
        <w:t>ConversationTokenBufferMemory</w:t>
      </w:r>
      <w:proofErr w:type="spellEnd"/>
      <w:r w:rsidRPr="009E55AF">
        <w:rPr>
          <w:lang w:val="en-IN"/>
        </w:rPr>
        <w:t> based on token constraints.</w:t>
      </w:r>
    </w:p>
    <w:p w14:paraId="5A3CA9AA" w14:textId="77777777" w:rsidR="009E55AF" w:rsidRPr="009E55AF" w:rsidRDefault="009E55AF" w:rsidP="009E55AF">
      <w:pPr>
        <w:numPr>
          <w:ilvl w:val="0"/>
          <w:numId w:val="28"/>
        </w:numPr>
        <w:rPr>
          <w:lang w:val="en-IN"/>
        </w:rPr>
      </w:pPr>
      <w:r w:rsidRPr="009E55AF">
        <w:rPr>
          <w:b/>
          <w:bCs/>
          <w:lang w:val="en-IN"/>
        </w:rPr>
        <w:t>Check token limits</w:t>
      </w:r>
      <w:r w:rsidRPr="009E55AF">
        <w:rPr>
          <w:lang w:val="en-IN"/>
        </w:rPr>
        <w:t>: If using OpenAI, ensure memory doesn’t exceed model’s token limit (e.g., 4096 for GPT-4-turbo).</w:t>
      </w:r>
    </w:p>
    <w:p w14:paraId="6445D5AB" w14:textId="77777777" w:rsidR="009E55AF" w:rsidRPr="009E55AF" w:rsidRDefault="009E55AF" w:rsidP="009E55AF">
      <w:pPr>
        <w:numPr>
          <w:ilvl w:val="0"/>
          <w:numId w:val="28"/>
        </w:numPr>
        <w:rPr>
          <w:lang w:val="en-IN"/>
        </w:rPr>
      </w:pPr>
      <w:r w:rsidRPr="009E55AF">
        <w:rPr>
          <w:b/>
          <w:bCs/>
          <w:lang w:val="en-IN"/>
        </w:rPr>
        <w:t>Clear memory when needed</w:t>
      </w:r>
      <w:r w:rsidRPr="009E55AF">
        <w:rPr>
          <w:lang w:val="en-IN"/>
        </w:rPr>
        <w:t>: Reset memory using </w:t>
      </w:r>
      <w:proofErr w:type="spellStart"/>
      <w:r w:rsidRPr="009E55AF">
        <w:rPr>
          <w:lang w:val="en-IN"/>
        </w:rPr>
        <w:t>memory.clear</w:t>
      </w:r>
      <w:proofErr w:type="spellEnd"/>
      <w:r w:rsidRPr="009E55AF">
        <w:rPr>
          <w:lang w:val="en-IN"/>
        </w:rPr>
        <w:t>() if stale data is affecting responses.</w:t>
      </w:r>
    </w:p>
    <w:p w14:paraId="6622E513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4. How do you handle rate limits or API failures in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63BAEF94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1585ED44" w14:textId="77777777" w:rsidR="009E55AF" w:rsidRPr="009E55AF" w:rsidRDefault="009E55AF" w:rsidP="009E55AF">
      <w:pPr>
        <w:numPr>
          <w:ilvl w:val="0"/>
          <w:numId w:val="29"/>
        </w:numPr>
        <w:rPr>
          <w:lang w:val="en-IN"/>
        </w:rPr>
      </w:pPr>
      <w:r w:rsidRPr="009E55AF">
        <w:rPr>
          <w:b/>
          <w:bCs/>
          <w:lang w:val="en-IN"/>
        </w:rPr>
        <w:t>Implement exponential backoff</w:t>
      </w:r>
      <w:r w:rsidRPr="009E55AF">
        <w:rPr>
          <w:lang w:val="en-IN"/>
        </w:rPr>
        <w:t>: Retry API calls with delays using </w:t>
      </w:r>
      <w:proofErr w:type="spellStart"/>
      <w:r w:rsidRPr="009E55AF">
        <w:rPr>
          <w:lang w:val="en-IN"/>
        </w:rPr>
        <w:t>time.sleep</w:t>
      </w:r>
      <w:proofErr w:type="spellEnd"/>
      <w:r w:rsidRPr="009E55AF">
        <w:rPr>
          <w:lang w:val="en-IN"/>
        </w:rPr>
        <w:t>() or tenacity library.</w:t>
      </w:r>
    </w:p>
    <w:p w14:paraId="4DEBFDC7" w14:textId="77777777" w:rsidR="009E55AF" w:rsidRPr="009E55AF" w:rsidRDefault="009E55AF" w:rsidP="009E55AF">
      <w:pPr>
        <w:numPr>
          <w:ilvl w:val="0"/>
          <w:numId w:val="29"/>
        </w:numPr>
        <w:rPr>
          <w:lang w:val="en-IN"/>
        </w:rPr>
      </w:pPr>
      <w:r w:rsidRPr="009E55AF">
        <w:rPr>
          <w:b/>
          <w:bCs/>
          <w:lang w:val="en-IN"/>
        </w:rPr>
        <w:t>Use async execution</w:t>
      </w:r>
      <w:r w:rsidRPr="009E55AF">
        <w:rPr>
          <w:lang w:val="en-IN"/>
        </w:rPr>
        <w:t>: Reduce API load by making concurrent calls using async def with await.</w:t>
      </w:r>
    </w:p>
    <w:p w14:paraId="71739E58" w14:textId="77777777" w:rsidR="009E55AF" w:rsidRPr="009E55AF" w:rsidRDefault="009E55AF" w:rsidP="009E55AF">
      <w:pPr>
        <w:numPr>
          <w:ilvl w:val="0"/>
          <w:numId w:val="29"/>
        </w:numPr>
        <w:rPr>
          <w:lang w:val="en-IN"/>
        </w:rPr>
      </w:pPr>
      <w:r w:rsidRPr="009E55AF">
        <w:rPr>
          <w:b/>
          <w:bCs/>
          <w:lang w:val="en-IN"/>
        </w:rPr>
        <w:t>Monitor API status codes</w:t>
      </w:r>
      <w:r w:rsidRPr="009E55AF">
        <w:rPr>
          <w:lang w:val="en-IN"/>
        </w:rPr>
        <w:t>: Capture exceptions and handle </w:t>
      </w:r>
      <w:proofErr w:type="spellStart"/>
      <w:r w:rsidRPr="009E55AF">
        <w:rPr>
          <w:lang w:val="en-IN"/>
        </w:rPr>
        <w:t>RateLimitError</w:t>
      </w:r>
      <w:proofErr w:type="spellEnd"/>
      <w:r w:rsidRPr="009E55AF">
        <w:rPr>
          <w:lang w:val="en-IN"/>
        </w:rPr>
        <w:t> by logging and retrying.</w:t>
      </w:r>
    </w:p>
    <w:p w14:paraId="7B8E9B1D" w14:textId="77777777" w:rsidR="009E55AF" w:rsidRPr="009E55AF" w:rsidRDefault="009E55AF" w:rsidP="009E55AF">
      <w:pPr>
        <w:numPr>
          <w:ilvl w:val="0"/>
          <w:numId w:val="29"/>
        </w:numPr>
        <w:rPr>
          <w:lang w:val="en-IN"/>
        </w:rPr>
      </w:pPr>
      <w:r w:rsidRPr="009E55AF">
        <w:rPr>
          <w:b/>
          <w:bCs/>
          <w:lang w:val="en-IN"/>
        </w:rPr>
        <w:t>Cache results</w:t>
      </w:r>
      <w:r w:rsidRPr="009E55AF">
        <w:rPr>
          <w:lang w:val="en-IN"/>
        </w:rPr>
        <w:t>: Store responses temporarily using Redis or a local cache to minimize redundant API calls.</w:t>
      </w:r>
    </w:p>
    <w:p w14:paraId="28E19F33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5. How does </w:t>
      </w:r>
      <w:proofErr w:type="spellStart"/>
      <w:r w:rsidRPr="009E55AF">
        <w:rPr>
          <w:lang w:val="en-IN"/>
        </w:rPr>
        <w:t>set_debug</w:t>
      </w:r>
      <w:proofErr w:type="spellEnd"/>
      <w:r w:rsidRPr="009E55AF">
        <w:rPr>
          <w:lang w:val="en-IN"/>
        </w:rPr>
        <w:t>(True)</w:t>
      </w:r>
      <w:r w:rsidRPr="009E55AF">
        <w:rPr>
          <w:b/>
          <w:bCs/>
          <w:lang w:val="en-IN"/>
        </w:rPr>
        <w:t> work?</w:t>
      </w:r>
    </w:p>
    <w:p w14:paraId="72A51E26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>When you enable </w:t>
      </w:r>
      <w:proofErr w:type="spellStart"/>
      <w:r w:rsidRPr="009E55AF">
        <w:rPr>
          <w:lang w:val="en-IN"/>
        </w:rPr>
        <w:t>set_debug</w:t>
      </w:r>
      <w:proofErr w:type="spellEnd"/>
      <w:r w:rsidRPr="009E55AF">
        <w:rPr>
          <w:lang w:val="en-IN"/>
        </w:rPr>
        <w:t xml:space="preserve">(True),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logs detailed information about: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LLM API calls &amp; responses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Chain execution steps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Input/output transformations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Errors &amp; exceptions</w:t>
      </w:r>
    </w:p>
    <w:p w14:paraId="4382819B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How to use it?</w:t>
      </w:r>
    </w:p>
    <w:p w14:paraId="00B2DD12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>Simply add this at the beginning of your script:</w:t>
      </w:r>
    </w:p>
    <w:p w14:paraId="68D7B322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from </w:t>
      </w:r>
      <w:proofErr w:type="spellStart"/>
      <w:r w:rsidRPr="009E55AF">
        <w:rPr>
          <w:lang w:val="en-IN"/>
        </w:rPr>
        <w:t>langchain.debug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set_debug</w:t>
      </w:r>
      <w:proofErr w:type="spellEnd"/>
      <w:r w:rsidRPr="009E55AF">
        <w:rPr>
          <w:lang w:val="en-IN"/>
        </w:rPr>
        <w:br/>
      </w:r>
      <w:r w:rsidRPr="009E55AF">
        <w:rPr>
          <w:lang w:val="en-IN"/>
        </w:rPr>
        <w:br/>
        <w:t># Enable debug mode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set_debug</w:t>
      </w:r>
      <w:proofErr w:type="spellEnd"/>
      <w:r w:rsidRPr="009E55AF">
        <w:rPr>
          <w:lang w:val="en-IN"/>
        </w:rPr>
        <w:t>(True)</w:t>
      </w:r>
    </w:p>
    <w:p w14:paraId="36001704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Now, every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component (</w:t>
      </w:r>
      <w:proofErr w:type="spellStart"/>
      <w:r w:rsidRPr="009E55AF">
        <w:rPr>
          <w:lang w:val="en-IN"/>
        </w:rPr>
        <w:t>LLMChain</w:t>
      </w:r>
      <w:proofErr w:type="spellEnd"/>
      <w:r w:rsidRPr="009E55AF">
        <w:rPr>
          <w:lang w:val="en-IN"/>
        </w:rPr>
        <w:t>, Retriever, Memory, etc.) will print detailed logs during execution.</w:t>
      </w:r>
    </w:p>
    <w:p w14:paraId="0E91677A" w14:textId="77777777" w:rsidR="00923246" w:rsidRDefault="00923246" w:rsidP="00923246">
      <w:pPr>
        <w:rPr>
          <w:b/>
          <w:bCs/>
          <w:lang w:val="en-IN"/>
        </w:rPr>
      </w:pPr>
    </w:p>
    <w:p w14:paraId="3C7FB677" w14:textId="721E46DC" w:rsidR="009E55AF" w:rsidRPr="009E55AF" w:rsidRDefault="009E55AF" w:rsidP="00923246">
      <w:pPr>
        <w:rPr>
          <w:b/>
          <w:bCs/>
          <w:lang w:val="en-IN"/>
        </w:rPr>
      </w:pP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Interview Questions for Resume Analyzer Project</w:t>
      </w:r>
    </w:p>
    <w:p w14:paraId="0A87CE0C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Basic Questions</w:t>
      </w:r>
    </w:p>
    <w:p w14:paraId="16F85B88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1. How does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help in building an AI-powered Resume Analyzer?</w:t>
      </w:r>
    </w:p>
    <w:p w14:paraId="50DC3A96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lastRenderedPageBreak/>
        <w:t>Answer:</w:t>
      </w:r>
      <w:r w:rsidRPr="009E55AF">
        <w:rPr>
          <w:lang w:val="en-IN"/>
        </w:rPr>
        <w:t> 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allows integrating </w:t>
      </w:r>
      <w:r w:rsidRPr="009E55AF">
        <w:rPr>
          <w:b/>
          <w:bCs/>
          <w:lang w:val="en-IN"/>
        </w:rPr>
        <w:t>LLMs, embeddings, and vector search</w:t>
      </w:r>
      <w:r w:rsidRPr="009E55AF">
        <w:rPr>
          <w:lang w:val="en-IN"/>
        </w:rPr>
        <w:t xml:space="preserve"> to extract, </w:t>
      </w:r>
      <w:proofErr w:type="spellStart"/>
      <w:r w:rsidRPr="009E55AF">
        <w:rPr>
          <w:lang w:val="en-IN"/>
        </w:rPr>
        <w:t>analyze</w:t>
      </w:r>
      <w:proofErr w:type="spellEnd"/>
      <w:r w:rsidRPr="009E55AF">
        <w:rPr>
          <w:lang w:val="en-IN"/>
        </w:rPr>
        <w:t>, and evaluate resume data against job descriptions. It enables </w:t>
      </w:r>
      <w:r w:rsidRPr="009E55AF">
        <w:rPr>
          <w:b/>
          <w:bCs/>
          <w:lang w:val="en-IN"/>
        </w:rPr>
        <w:t>semantic search, information extraction, and automated scoring.</w:t>
      </w:r>
    </w:p>
    <w:p w14:paraId="2BC05F97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2. What components of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are most useful for a Resume Analyzer?</w:t>
      </w:r>
    </w:p>
    <w:p w14:paraId="0E1FE832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791B6C73" w14:textId="77777777" w:rsidR="009E55AF" w:rsidRPr="009E55AF" w:rsidRDefault="009E55AF" w:rsidP="009E55AF">
      <w:pPr>
        <w:numPr>
          <w:ilvl w:val="0"/>
          <w:numId w:val="30"/>
        </w:numPr>
        <w:rPr>
          <w:lang w:val="en-IN"/>
        </w:rPr>
      </w:pPr>
      <w:r w:rsidRPr="009E55AF">
        <w:rPr>
          <w:b/>
          <w:bCs/>
          <w:lang w:val="en-IN"/>
        </w:rPr>
        <w:t>Document Loaders</w:t>
      </w:r>
      <w:r w:rsidRPr="009E55AF">
        <w:rPr>
          <w:lang w:val="en-IN"/>
        </w:rPr>
        <w:t> (to parse resumes in PDF, DOCX, etc.)</w:t>
      </w:r>
    </w:p>
    <w:p w14:paraId="2C1C7103" w14:textId="77777777" w:rsidR="009E55AF" w:rsidRPr="009E55AF" w:rsidRDefault="009E55AF" w:rsidP="009E55AF">
      <w:pPr>
        <w:numPr>
          <w:ilvl w:val="0"/>
          <w:numId w:val="30"/>
        </w:numPr>
        <w:rPr>
          <w:lang w:val="en-IN"/>
        </w:rPr>
      </w:pPr>
      <w:proofErr w:type="spellStart"/>
      <w:r w:rsidRPr="009E55AF">
        <w:rPr>
          <w:b/>
          <w:bCs/>
          <w:lang w:val="en-IN"/>
        </w:rPr>
        <w:t>LLMChain</w:t>
      </w:r>
      <w:proofErr w:type="spellEnd"/>
      <w:r w:rsidRPr="009E55AF">
        <w:rPr>
          <w:lang w:val="en-IN"/>
        </w:rPr>
        <w:t> (for structured resume evaluation)</w:t>
      </w:r>
    </w:p>
    <w:p w14:paraId="5A285608" w14:textId="77777777" w:rsidR="009E55AF" w:rsidRPr="009E55AF" w:rsidRDefault="009E55AF" w:rsidP="009E55AF">
      <w:pPr>
        <w:numPr>
          <w:ilvl w:val="0"/>
          <w:numId w:val="30"/>
        </w:numPr>
        <w:rPr>
          <w:lang w:val="en-IN"/>
        </w:rPr>
      </w:pPr>
      <w:proofErr w:type="spellStart"/>
      <w:r w:rsidRPr="009E55AF">
        <w:rPr>
          <w:b/>
          <w:bCs/>
          <w:lang w:val="en-IN"/>
        </w:rPr>
        <w:t>VectorStoreRetriever</w:t>
      </w:r>
      <w:proofErr w:type="spellEnd"/>
      <w:r w:rsidRPr="009E55AF">
        <w:rPr>
          <w:lang w:val="en-IN"/>
        </w:rPr>
        <w:t> (for similarity comparison)</w:t>
      </w:r>
    </w:p>
    <w:p w14:paraId="587957DB" w14:textId="77777777" w:rsidR="009E55AF" w:rsidRPr="009E55AF" w:rsidRDefault="009E55AF" w:rsidP="009E55AF">
      <w:pPr>
        <w:numPr>
          <w:ilvl w:val="0"/>
          <w:numId w:val="30"/>
        </w:numPr>
        <w:rPr>
          <w:lang w:val="en-IN"/>
        </w:rPr>
      </w:pPr>
      <w:r w:rsidRPr="009E55AF">
        <w:rPr>
          <w:b/>
          <w:bCs/>
          <w:lang w:val="en-IN"/>
        </w:rPr>
        <w:t>Memory</w:t>
      </w:r>
      <w:r w:rsidRPr="009E55AF">
        <w:rPr>
          <w:lang w:val="en-IN"/>
        </w:rPr>
        <w:t> (for tracking applicant conversations)</w:t>
      </w:r>
    </w:p>
    <w:p w14:paraId="422C5C6D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3. How would you extract text from resumes using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3AE2A2B5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Use document loaders like </w:t>
      </w:r>
      <w:proofErr w:type="spellStart"/>
      <w:r w:rsidRPr="009E55AF">
        <w:rPr>
          <w:b/>
          <w:bCs/>
          <w:lang w:val="en-IN"/>
        </w:rPr>
        <w:t>PyPDFLoader</w:t>
      </w:r>
      <w:proofErr w:type="spellEnd"/>
      <w:r w:rsidRPr="009E55AF">
        <w:rPr>
          <w:lang w:val="en-IN"/>
        </w:rPr>
        <w:t> for PDFs and </w:t>
      </w:r>
      <w:proofErr w:type="spellStart"/>
      <w:r w:rsidRPr="009E55AF">
        <w:rPr>
          <w:b/>
          <w:bCs/>
          <w:lang w:val="en-IN"/>
        </w:rPr>
        <w:t>UnstructuredLoader</w:t>
      </w:r>
      <w:proofErr w:type="spellEnd"/>
      <w:r w:rsidRPr="009E55AF">
        <w:rPr>
          <w:lang w:val="en-IN"/>
        </w:rPr>
        <w:t> for other formats.</w:t>
      </w:r>
    </w:p>
    <w:p w14:paraId="2388BCD1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from </w:t>
      </w:r>
      <w:proofErr w:type="spellStart"/>
      <w:r w:rsidRPr="009E55AF">
        <w:rPr>
          <w:lang w:val="en-IN"/>
        </w:rPr>
        <w:t>langchain.document_loaders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PyPDFLoader</w:t>
      </w:r>
      <w:proofErr w:type="spellEnd"/>
      <w:r w:rsidRPr="009E55AF">
        <w:rPr>
          <w:lang w:val="en-IN"/>
        </w:rPr>
        <w:br/>
        <w:t xml:space="preserve">loader = </w:t>
      </w:r>
      <w:proofErr w:type="spellStart"/>
      <w:r w:rsidRPr="009E55AF">
        <w:rPr>
          <w:lang w:val="en-IN"/>
        </w:rPr>
        <w:t>PyPDFLoader</w:t>
      </w:r>
      <w:proofErr w:type="spellEnd"/>
      <w:r w:rsidRPr="009E55AF">
        <w:rPr>
          <w:lang w:val="en-IN"/>
        </w:rPr>
        <w:t>("resume.pdf")</w:t>
      </w:r>
      <w:r w:rsidRPr="009E55AF">
        <w:rPr>
          <w:lang w:val="en-IN"/>
        </w:rPr>
        <w:br/>
        <w:t xml:space="preserve">docs = </w:t>
      </w:r>
      <w:proofErr w:type="spellStart"/>
      <w:r w:rsidRPr="009E55AF">
        <w:rPr>
          <w:lang w:val="en-IN"/>
        </w:rPr>
        <w:t>loader.load</w:t>
      </w:r>
      <w:proofErr w:type="spellEnd"/>
      <w:r w:rsidRPr="009E55AF">
        <w:rPr>
          <w:lang w:val="en-IN"/>
        </w:rPr>
        <w:t>()</w:t>
      </w:r>
    </w:p>
    <w:p w14:paraId="4FC06734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Intermediate Questions</w:t>
      </w:r>
    </w:p>
    <w:p w14:paraId="23442875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4. How can you compare a resume with a job description using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>?</w:t>
      </w:r>
    </w:p>
    <w:p w14:paraId="08D0DFEE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Convert both into embeddings and use a </w:t>
      </w:r>
      <w:r w:rsidRPr="009E55AF">
        <w:rPr>
          <w:b/>
          <w:bCs/>
          <w:lang w:val="en-IN"/>
        </w:rPr>
        <w:t>vector database</w:t>
      </w:r>
      <w:r w:rsidRPr="009E55AF">
        <w:rPr>
          <w:lang w:val="en-IN"/>
        </w:rPr>
        <w:t> like FAISS or Pinecone to compute similarity scores.</w:t>
      </w:r>
    </w:p>
    <w:p w14:paraId="502B759E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5. What role do embeddings play in resume matching?</w:t>
      </w:r>
    </w:p>
    <w:p w14:paraId="2E4C052B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Embeddings convert text into vector representations, allowing </w:t>
      </w:r>
      <w:r w:rsidRPr="009E55AF">
        <w:rPr>
          <w:b/>
          <w:bCs/>
          <w:lang w:val="en-IN"/>
        </w:rPr>
        <w:t>semantic similarity searches</w:t>
      </w:r>
      <w:r w:rsidRPr="009E55AF">
        <w:rPr>
          <w:lang w:val="en-IN"/>
        </w:rPr>
        <w:t> for finding relevant skills and experience.</w:t>
      </w:r>
    </w:p>
    <w:p w14:paraId="356F0323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6. How would you implement keyword extraction from resumes?</w:t>
      </w:r>
    </w:p>
    <w:p w14:paraId="7ED8183F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4327347A" w14:textId="77777777" w:rsidR="009E55AF" w:rsidRPr="009E55AF" w:rsidRDefault="009E55AF" w:rsidP="009E55AF">
      <w:pPr>
        <w:numPr>
          <w:ilvl w:val="0"/>
          <w:numId w:val="31"/>
        </w:numPr>
        <w:rPr>
          <w:lang w:val="en-IN"/>
        </w:rPr>
      </w:pPr>
      <w:r w:rsidRPr="009E55AF">
        <w:rPr>
          <w:lang w:val="en-IN"/>
        </w:rPr>
        <w:t>Use an </w:t>
      </w:r>
      <w:proofErr w:type="spellStart"/>
      <w:r w:rsidRPr="009E55AF">
        <w:rPr>
          <w:b/>
          <w:bCs/>
          <w:lang w:val="en-IN"/>
        </w:rPr>
        <w:t>LLMChain</w:t>
      </w:r>
      <w:proofErr w:type="spellEnd"/>
      <w:r w:rsidRPr="009E55AF">
        <w:rPr>
          <w:lang w:val="en-IN"/>
        </w:rPr>
        <w:t> with a prompt like:</w:t>
      </w:r>
      <w:r w:rsidRPr="009E55AF">
        <w:rPr>
          <w:lang w:val="en-IN"/>
        </w:rPr>
        <w:br/>
      </w:r>
      <w:r w:rsidRPr="009E55AF">
        <w:rPr>
          <w:i/>
          <w:iCs/>
          <w:lang w:val="en-IN"/>
        </w:rPr>
        <w:t>“Extract key skills, technologies, and experience from the resume.”</w:t>
      </w:r>
    </w:p>
    <w:p w14:paraId="52151572" w14:textId="77777777" w:rsidR="009E55AF" w:rsidRPr="009E55AF" w:rsidRDefault="009E55AF" w:rsidP="009E55AF">
      <w:pPr>
        <w:numPr>
          <w:ilvl w:val="0"/>
          <w:numId w:val="31"/>
        </w:numPr>
        <w:rPr>
          <w:lang w:val="en-IN"/>
        </w:rPr>
      </w:pPr>
      <w:r w:rsidRPr="009E55AF">
        <w:rPr>
          <w:lang w:val="en-IN"/>
        </w:rPr>
        <w:t>Alternatively, use </w:t>
      </w:r>
      <w:proofErr w:type="spellStart"/>
      <w:r w:rsidRPr="009E55AF">
        <w:rPr>
          <w:b/>
          <w:bCs/>
          <w:lang w:val="en-IN"/>
        </w:rPr>
        <w:t>spaCy</w:t>
      </w:r>
      <w:proofErr w:type="spellEnd"/>
      <w:r w:rsidRPr="009E55AF">
        <w:rPr>
          <w:lang w:val="en-IN"/>
        </w:rPr>
        <w:t> or </w:t>
      </w:r>
      <w:r w:rsidRPr="009E55AF">
        <w:rPr>
          <w:b/>
          <w:bCs/>
          <w:lang w:val="en-IN"/>
        </w:rPr>
        <w:t>NLTK</w:t>
      </w:r>
      <w:r w:rsidRPr="009E55AF">
        <w:rPr>
          <w:lang w:val="en-IN"/>
        </w:rPr>
        <w:t> for keyword extraction.</w:t>
      </w:r>
    </w:p>
    <w:p w14:paraId="0DE48A30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7. How do you handle different resume formats efficiently?</w:t>
      </w:r>
    </w:p>
    <w:p w14:paraId="139609C3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Implement </w:t>
      </w:r>
      <w:r w:rsidRPr="009E55AF">
        <w:rPr>
          <w:b/>
          <w:bCs/>
          <w:lang w:val="en-IN"/>
        </w:rPr>
        <w:t>multiple document loaders</w:t>
      </w:r>
      <w:r w:rsidRPr="009E55AF">
        <w:rPr>
          <w:lang w:val="en-IN"/>
        </w:rPr>
        <w:t> (</w:t>
      </w:r>
      <w:proofErr w:type="spellStart"/>
      <w:r w:rsidRPr="009E55AF">
        <w:rPr>
          <w:lang w:val="en-IN"/>
        </w:rPr>
        <w:t>PyPDFLoader</w:t>
      </w:r>
      <w:proofErr w:type="spellEnd"/>
      <w:r w:rsidRPr="009E55AF">
        <w:rPr>
          <w:lang w:val="en-IN"/>
        </w:rPr>
        <w:t xml:space="preserve">, </w:t>
      </w:r>
      <w:proofErr w:type="spellStart"/>
      <w:r w:rsidRPr="009E55AF">
        <w:rPr>
          <w:lang w:val="en-IN"/>
        </w:rPr>
        <w:t>UnstructuredLoader</w:t>
      </w:r>
      <w:proofErr w:type="spellEnd"/>
      <w:r w:rsidRPr="009E55AF">
        <w:rPr>
          <w:lang w:val="en-IN"/>
        </w:rPr>
        <w:t xml:space="preserve">, </w:t>
      </w:r>
      <w:proofErr w:type="spellStart"/>
      <w:r w:rsidRPr="009E55AF">
        <w:rPr>
          <w:lang w:val="en-IN"/>
        </w:rPr>
        <w:t>DocxLoader</w:t>
      </w:r>
      <w:proofErr w:type="spellEnd"/>
      <w:r w:rsidRPr="009E55AF">
        <w:rPr>
          <w:lang w:val="en-IN"/>
        </w:rPr>
        <w:t>) and process each format accordingly.</w:t>
      </w:r>
    </w:p>
    <w:p w14:paraId="7E014BC3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 xml:space="preserve">8. How would you integrate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  <w:r w:rsidRPr="009E55AF">
        <w:rPr>
          <w:b/>
          <w:bCs/>
          <w:lang w:val="en-IN"/>
        </w:rPr>
        <w:t xml:space="preserve"> with an ATS (Applicant Tracking System)?</w:t>
      </w:r>
    </w:p>
    <w:p w14:paraId="12C47473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Use </w:t>
      </w:r>
      <w:r w:rsidRPr="009E55AF">
        <w:rPr>
          <w:b/>
          <w:bCs/>
          <w:lang w:val="en-IN"/>
        </w:rPr>
        <w:t>APIs</w:t>
      </w:r>
      <w:r w:rsidRPr="009E55AF">
        <w:rPr>
          <w:lang w:val="en-IN"/>
        </w:rPr>
        <w:t> to fetch job descriptions, store structured resume data, and return AI-based evaluations for recruiters.</w:t>
      </w:r>
    </w:p>
    <w:p w14:paraId="15B415F4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Advanced Questions</w:t>
      </w:r>
    </w:p>
    <w:p w14:paraId="38BAF1A1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9. How do you ensure accurate candidate scoring?</w:t>
      </w:r>
    </w:p>
    <w:p w14:paraId="76D48BF8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lastRenderedPageBreak/>
        <w:t>Answer:</w:t>
      </w:r>
    </w:p>
    <w:p w14:paraId="530AAB2B" w14:textId="77777777" w:rsidR="009E55AF" w:rsidRPr="009E55AF" w:rsidRDefault="009E55AF" w:rsidP="009E55AF">
      <w:pPr>
        <w:numPr>
          <w:ilvl w:val="0"/>
          <w:numId w:val="32"/>
        </w:numPr>
        <w:rPr>
          <w:lang w:val="en-IN"/>
        </w:rPr>
      </w:pPr>
      <w:r w:rsidRPr="009E55AF">
        <w:rPr>
          <w:lang w:val="en-IN"/>
        </w:rPr>
        <w:t>Assign </w:t>
      </w:r>
      <w:r w:rsidRPr="009E55AF">
        <w:rPr>
          <w:b/>
          <w:bCs/>
          <w:lang w:val="en-IN"/>
        </w:rPr>
        <w:t>weighted scores</w:t>
      </w:r>
      <w:r w:rsidRPr="009E55AF">
        <w:rPr>
          <w:lang w:val="en-IN"/>
        </w:rPr>
        <w:t> to skills, experience, and job fit.</w:t>
      </w:r>
    </w:p>
    <w:p w14:paraId="5B55770C" w14:textId="77777777" w:rsidR="009E55AF" w:rsidRPr="009E55AF" w:rsidRDefault="009E55AF" w:rsidP="009E55AF">
      <w:pPr>
        <w:numPr>
          <w:ilvl w:val="0"/>
          <w:numId w:val="32"/>
        </w:numPr>
        <w:rPr>
          <w:lang w:val="en-IN"/>
        </w:rPr>
      </w:pPr>
      <w:r w:rsidRPr="009E55AF">
        <w:rPr>
          <w:lang w:val="en-IN"/>
        </w:rPr>
        <w:t>Use </w:t>
      </w:r>
      <w:r w:rsidRPr="009E55AF">
        <w:rPr>
          <w:b/>
          <w:bCs/>
          <w:lang w:val="en-IN"/>
        </w:rPr>
        <w:t>fine-tuned LLMs</w:t>
      </w:r>
      <w:r w:rsidRPr="009E55AF">
        <w:rPr>
          <w:lang w:val="en-IN"/>
        </w:rPr>
        <w:t> for better resume evaluation.</w:t>
      </w:r>
    </w:p>
    <w:p w14:paraId="78C4ECCF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10. How can you implement multi-step reasoning in resume evaluation?</w:t>
      </w:r>
    </w:p>
    <w:p w14:paraId="35BDBF28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4B5B220B" w14:textId="77777777" w:rsidR="009E55AF" w:rsidRPr="009E55AF" w:rsidRDefault="009E55AF" w:rsidP="009E55AF">
      <w:pPr>
        <w:numPr>
          <w:ilvl w:val="0"/>
          <w:numId w:val="33"/>
        </w:numPr>
        <w:rPr>
          <w:lang w:val="en-IN"/>
        </w:rPr>
      </w:pPr>
      <w:r w:rsidRPr="009E55AF">
        <w:rPr>
          <w:lang w:val="en-IN"/>
        </w:rPr>
        <w:t>Step 1: </w:t>
      </w:r>
      <w:r w:rsidRPr="009E55AF">
        <w:rPr>
          <w:b/>
          <w:bCs/>
          <w:lang w:val="en-IN"/>
        </w:rPr>
        <w:t>Extract skills and experience</w:t>
      </w:r>
      <w:r w:rsidRPr="009E55AF">
        <w:rPr>
          <w:lang w:val="en-IN"/>
        </w:rPr>
        <w:t> from the resume.</w:t>
      </w:r>
    </w:p>
    <w:p w14:paraId="0235E8E6" w14:textId="77777777" w:rsidR="009E55AF" w:rsidRPr="009E55AF" w:rsidRDefault="009E55AF" w:rsidP="009E55AF">
      <w:pPr>
        <w:numPr>
          <w:ilvl w:val="0"/>
          <w:numId w:val="33"/>
        </w:numPr>
        <w:rPr>
          <w:lang w:val="en-IN"/>
        </w:rPr>
      </w:pPr>
      <w:r w:rsidRPr="009E55AF">
        <w:rPr>
          <w:lang w:val="en-IN"/>
        </w:rPr>
        <w:t>Step 2: </w:t>
      </w:r>
      <w:r w:rsidRPr="009E55AF">
        <w:rPr>
          <w:b/>
          <w:bCs/>
          <w:lang w:val="en-IN"/>
        </w:rPr>
        <w:t>Compare with job description</w:t>
      </w:r>
      <w:r w:rsidRPr="009E55AF">
        <w:rPr>
          <w:lang w:val="en-IN"/>
        </w:rPr>
        <w:t> using embeddings.</w:t>
      </w:r>
    </w:p>
    <w:p w14:paraId="69347E6B" w14:textId="77777777" w:rsidR="009E55AF" w:rsidRPr="009E55AF" w:rsidRDefault="009E55AF" w:rsidP="009E55AF">
      <w:pPr>
        <w:numPr>
          <w:ilvl w:val="0"/>
          <w:numId w:val="33"/>
        </w:numPr>
        <w:rPr>
          <w:lang w:val="en-IN"/>
        </w:rPr>
      </w:pPr>
      <w:r w:rsidRPr="009E55AF">
        <w:rPr>
          <w:lang w:val="en-IN"/>
        </w:rPr>
        <w:t>Step 3: </w:t>
      </w:r>
      <w:r w:rsidRPr="009E55AF">
        <w:rPr>
          <w:b/>
          <w:bCs/>
          <w:lang w:val="en-IN"/>
        </w:rPr>
        <w:t>Generate structured evaluation</w:t>
      </w:r>
      <w:r w:rsidRPr="009E55AF">
        <w:rPr>
          <w:lang w:val="en-IN"/>
        </w:rPr>
        <w:t> using an LLM agent.</w:t>
      </w:r>
    </w:p>
    <w:p w14:paraId="1DE2B7ED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11. How would you handle long resumes exceeding token limits?</w:t>
      </w:r>
    </w:p>
    <w:p w14:paraId="1DB6BC8B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066BD1E1" w14:textId="77777777" w:rsidR="009E55AF" w:rsidRPr="009E55AF" w:rsidRDefault="009E55AF" w:rsidP="009E55AF">
      <w:pPr>
        <w:numPr>
          <w:ilvl w:val="0"/>
          <w:numId w:val="34"/>
        </w:numPr>
        <w:rPr>
          <w:lang w:val="en-IN"/>
        </w:rPr>
      </w:pPr>
      <w:r w:rsidRPr="009E55AF">
        <w:rPr>
          <w:b/>
          <w:bCs/>
          <w:lang w:val="en-IN"/>
        </w:rPr>
        <w:t>Chunk resumes</w:t>
      </w:r>
      <w:r w:rsidRPr="009E55AF">
        <w:rPr>
          <w:lang w:val="en-IN"/>
        </w:rPr>
        <w:t> into sections and process them sequentially.</w:t>
      </w:r>
    </w:p>
    <w:p w14:paraId="715F4CBF" w14:textId="77777777" w:rsidR="009E55AF" w:rsidRPr="009E55AF" w:rsidRDefault="009E55AF" w:rsidP="009E55AF">
      <w:pPr>
        <w:numPr>
          <w:ilvl w:val="0"/>
          <w:numId w:val="34"/>
        </w:numPr>
        <w:rPr>
          <w:lang w:val="en-IN"/>
        </w:rPr>
      </w:pPr>
      <w:r w:rsidRPr="009E55AF">
        <w:rPr>
          <w:lang w:val="en-IN"/>
        </w:rPr>
        <w:t>Use </w:t>
      </w:r>
      <w:proofErr w:type="spellStart"/>
      <w:r w:rsidRPr="009E55AF">
        <w:rPr>
          <w:b/>
          <w:bCs/>
          <w:lang w:val="en-IN"/>
        </w:rPr>
        <w:t>LangChain’s</w:t>
      </w:r>
      <w:proofErr w:type="spellEnd"/>
      <w:r w:rsidRPr="009E55AF">
        <w:rPr>
          <w:b/>
          <w:bCs/>
          <w:lang w:val="en-IN"/>
        </w:rPr>
        <w:t xml:space="preserve"> summarization memory</w:t>
      </w:r>
      <w:r w:rsidRPr="009E55AF">
        <w:rPr>
          <w:lang w:val="en-IN"/>
        </w:rPr>
        <w:t> to keep only relevant details.</w:t>
      </w:r>
    </w:p>
    <w:p w14:paraId="70103B70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12. How can you improve model response quality in resume analysis?</w:t>
      </w:r>
    </w:p>
    <w:p w14:paraId="39C521DD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</w:p>
    <w:p w14:paraId="5AB0DD98" w14:textId="77777777" w:rsidR="009E55AF" w:rsidRPr="009E55AF" w:rsidRDefault="009E55AF" w:rsidP="009E55AF">
      <w:pPr>
        <w:numPr>
          <w:ilvl w:val="0"/>
          <w:numId w:val="35"/>
        </w:numPr>
        <w:rPr>
          <w:lang w:val="en-IN"/>
        </w:rPr>
      </w:pPr>
      <w:r w:rsidRPr="009E55AF">
        <w:rPr>
          <w:lang w:val="en-IN"/>
        </w:rPr>
        <w:t>Use </w:t>
      </w:r>
      <w:r w:rsidRPr="009E55AF">
        <w:rPr>
          <w:b/>
          <w:bCs/>
          <w:lang w:val="en-IN"/>
        </w:rPr>
        <w:t>RAG (Retrieval-Augmented Generation)</w:t>
      </w:r>
      <w:r w:rsidRPr="009E55AF">
        <w:rPr>
          <w:lang w:val="en-IN"/>
        </w:rPr>
        <w:t> to pull additional context.</w:t>
      </w:r>
    </w:p>
    <w:p w14:paraId="4E3206E8" w14:textId="77777777" w:rsidR="009E55AF" w:rsidRPr="009E55AF" w:rsidRDefault="009E55AF" w:rsidP="009E55AF">
      <w:pPr>
        <w:numPr>
          <w:ilvl w:val="0"/>
          <w:numId w:val="35"/>
        </w:numPr>
        <w:rPr>
          <w:lang w:val="en-IN"/>
        </w:rPr>
      </w:pPr>
      <w:r w:rsidRPr="009E55AF">
        <w:rPr>
          <w:lang w:val="en-IN"/>
        </w:rPr>
        <w:t>Implement </w:t>
      </w:r>
      <w:r w:rsidRPr="009E55AF">
        <w:rPr>
          <w:b/>
          <w:bCs/>
          <w:lang w:val="en-IN"/>
        </w:rPr>
        <w:t>structured prompts</w:t>
      </w:r>
      <w:r w:rsidRPr="009E55AF">
        <w:rPr>
          <w:lang w:val="en-IN"/>
        </w:rPr>
        <w:t> for better LLM accuracy.</w:t>
      </w:r>
    </w:p>
    <w:p w14:paraId="703FC154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13. How do you deploy the Resume Analyzer on AWS?</w:t>
      </w:r>
    </w:p>
    <w:p w14:paraId="58E8A58E" w14:textId="77777777" w:rsidR="009E55AF" w:rsidRPr="009E55AF" w:rsidRDefault="009E55AF" w:rsidP="009E55AF">
      <w:pPr>
        <w:rPr>
          <w:lang w:val="en-IN"/>
        </w:rPr>
      </w:pPr>
      <w:r w:rsidRPr="009E55AF">
        <w:rPr>
          <w:b/>
          <w:bCs/>
          <w:lang w:val="en-IN"/>
        </w:rPr>
        <w:t>Answer:</w:t>
      </w:r>
      <w:r w:rsidRPr="009E55AF">
        <w:rPr>
          <w:lang w:val="en-IN"/>
        </w:rPr>
        <w:t> Use </w:t>
      </w:r>
      <w:r w:rsidRPr="009E55AF">
        <w:rPr>
          <w:b/>
          <w:bCs/>
          <w:lang w:val="en-IN"/>
        </w:rPr>
        <w:t>AWS Lambda, S3, API Gateway, and Pinecone</w:t>
      </w:r>
      <w:r w:rsidRPr="009E55AF">
        <w:rPr>
          <w:lang w:val="en-IN"/>
        </w:rPr>
        <w:t> for vector search.</w:t>
      </w:r>
    </w:p>
    <w:p w14:paraId="7024241B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Project Roadmap: AI-Powered Resume Analyzer</w:t>
      </w:r>
    </w:p>
    <w:p w14:paraId="358A12C0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Phase 1: Data Ingestion &amp; Preprocessing</w:t>
      </w:r>
    </w:p>
    <w:p w14:paraId="0CFE1BCE" w14:textId="77777777" w:rsidR="009E55AF" w:rsidRPr="009E55AF" w:rsidRDefault="009E55AF" w:rsidP="009E55AF">
      <w:pPr>
        <w:rPr>
          <w:lang w:val="en-IN"/>
        </w:rPr>
      </w:pP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Load resumes (PDF, DOCX, TXT)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Extract and clean text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Load job descriptions for comparison</w:t>
      </w:r>
    </w:p>
    <w:p w14:paraId="0B7D6F54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Phase 2: Resume Analysis</w:t>
      </w:r>
    </w:p>
    <w:p w14:paraId="6624938C" w14:textId="77777777" w:rsidR="009E55AF" w:rsidRPr="009E55AF" w:rsidRDefault="009E55AF" w:rsidP="009E55AF">
      <w:pPr>
        <w:rPr>
          <w:lang w:val="en-IN"/>
        </w:rPr>
      </w:pP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Extract key sections (Experience, Skills, Education)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Generate embeddings for similarity matching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Compare resume vs. job description</w:t>
      </w:r>
    </w:p>
    <w:p w14:paraId="243D5E3E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Phase 3: AI-Powered Scoring System</w:t>
      </w:r>
    </w:p>
    <w:p w14:paraId="61553814" w14:textId="77777777" w:rsidR="009E55AF" w:rsidRPr="009E55AF" w:rsidRDefault="009E55AF" w:rsidP="009E55AF">
      <w:pPr>
        <w:rPr>
          <w:lang w:val="en-IN"/>
        </w:rPr>
      </w:pP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Match skills &amp; experience with job requirements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Assign weighted scores (experience, skills match, etc.)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Summarize AI insights for recruiters</w:t>
      </w:r>
    </w:p>
    <w:p w14:paraId="1D554304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Phase 4: Deployment on AWS</w:t>
      </w:r>
    </w:p>
    <w:p w14:paraId="6AF8AB92" w14:textId="77777777" w:rsidR="009E55AF" w:rsidRPr="009E55AF" w:rsidRDefault="009E55AF" w:rsidP="009E55AF">
      <w:pPr>
        <w:rPr>
          <w:lang w:val="en-IN"/>
        </w:rPr>
      </w:pPr>
      <w:r w:rsidRPr="009E55AF">
        <w:rPr>
          <w:rFonts w:ascii="Segoe UI Emoji" w:hAnsi="Segoe UI Emoji" w:cs="Segoe UI Emoji"/>
          <w:lang w:val="en-IN"/>
        </w:rPr>
        <w:lastRenderedPageBreak/>
        <w:t>✅</w:t>
      </w:r>
      <w:r w:rsidRPr="009E55AF">
        <w:rPr>
          <w:lang w:val="en-IN"/>
        </w:rPr>
        <w:t xml:space="preserve"> Store resume embeddings in Pinecone or FAISS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Use AWS Lambda + API Gateway to handle API requests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Host a front-end for recruiters to upload resumes</w:t>
      </w:r>
    </w:p>
    <w:p w14:paraId="60DAE5F1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rFonts w:ascii="Segoe UI Emoji" w:hAnsi="Segoe UI Emoji" w:cs="Segoe UI Emoji"/>
          <w:b/>
          <w:bCs/>
          <w:lang w:val="en-IN"/>
        </w:rPr>
        <w:t>🚀</w:t>
      </w:r>
      <w:r w:rsidRPr="009E55AF">
        <w:rPr>
          <w:b/>
          <w:bCs/>
          <w:lang w:val="en-IN"/>
        </w:rPr>
        <w:t xml:space="preserve"> Code Implementation</w:t>
      </w:r>
    </w:p>
    <w:p w14:paraId="48B42997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1️</w:t>
      </w:r>
      <w:r w:rsidRPr="009E55AF">
        <w:rPr>
          <w:rFonts w:ascii="Segoe UI Symbol" w:hAnsi="Segoe UI Symbol" w:cs="Segoe UI Symbol"/>
          <w:b/>
          <w:bCs/>
          <w:lang w:val="en-IN"/>
        </w:rPr>
        <w:t>⃣</w:t>
      </w:r>
      <w:r w:rsidRPr="009E55AF">
        <w:rPr>
          <w:b/>
          <w:bCs/>
          <w:lang w:val="en-IN"/>
        </w:rPr>
        <w:t xml:space="preserve"> Resume Extraction using </w:t>
      </w:r>
      <w:proofErr w:type="spellStart"/>
      <w:r w:rsidRPr="009E55AF">
        <w:rPr>
          <w:b/>
          <w:bCs/>
          <w:lang w:val="en-IN"/>
        </w:rPr>
        <w:t>LangChain</w:t>
      </w:r>
      <w:proofErr w:type="spellEnd"/>
    </w:p>
    <w:p w14:paraId="42AC53EE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from </w:t>
      </w:r>
      <w:proofErr w:type="spellStart"/>
      <w:r w:rsidRPr="009E55AF">
        <w:rPr>
          <w:lang w:val="en-IN"/>
        </w:rPr>
        <w:t>langchain.document_loaders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PyPDFLoader</w:t>
      </w:r>
      <w:proofErr w:type="spellEnd"/>
      <w:r w:rsidRPr="009E55AF">
        <w:rPr>
          <w:lang w:val="en-IN"/>
        </w:rPr>
        <w:br/>
        <w:t xml:space="preserve">from </w:t>
      </w:r>
      <w:proofErr w:type="spellStart"/>
      <w:r w:rsidRPr="009E55AF">
        <w:rPr>
          <w:lang w:val="en-IN"/>
        </w:rPr>
        <w:t>langchain.text_splitter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RecursiveCharacterTextSplitter</w:t>
      </w:r>
      <w:proofErr w:type="spellEnd"/>
      <w:r w:rsidRPr="009E55AF">
        <w:rPr>
          <w:lang w:val="en-IN"/>
        </w:rPr>
        <w:br/>
      </w:r>
      <w:r w:rsidRPr="009E55AF">
        <w:rPr>
          <w:lang w:val="en-IN"/>
        </w:rPr>
        <w:br/>
        <w:t># Load resume</w:t>
      </w:r>
      <w:r w:rsidRPr="009E55AF">
        <w:rPr>
          <w:lang w:val="en-IN"/>
        </w:rPr>
        <w:br/>
        <w:t xml:space="preserve">loader = </w:t>
      </w:r>
      <w:proofErr w:type="spellStart"/>
      <w:r w:rsidRPr="009E55AF">
        <w:rPr>
          <w:lang w:val="en-IN"/>
        </w:rPr>
        <w:t>PyPDFLoader</w:t>
      </w:r>
      <w:proofErr w:type="spellEnd"/>
      <w:r w:rsidRPr="009E55AF">
        <w:rPr>
          <w:lang w:val="en-IN"/>
        </w:rPr>
        <w:t>("candidate_resume.pdf")</w:t>
      </w:r>
      <w:r w:rsidRPr="009E55AF">
        <w:rPr>
          <w:lang w:val="en-IN"/>
        </w:rPr>
        <w:br/>
        <w:t xml:space="preserve">docs = </w:t>
      </w:r>
      <w:proofErr w:type="spellStart"/>
      <w:r w:rsidRPr="009E55AF">
        <w:rPr>
          <w:lang w:val="en-IN"/>
        </w:rPr>
        <w:t>loader.load</w:t>
      </w:r>
      <w:proofErr w:type="spellEnd"/>
      <w:r w:rsidRPr="009E55AF">
        <w:rPr>
          <w:lang w:val="en-IN"/>
        </w:rPr>
        <w:t>()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Split text into chunks</w:t>
      </w:r>
      <w:r w:rsidRPr="009E55AF">
        <w:rPr>
          <w:lang w:val="en-IN"/>
        </w:rPr>
        <w:br/>
        <w:t xml:space="preserve">splitter = </w:t>
      </w:r>
      <w:proofErr w:type="spellStart"/>
      <w:r w:rsidRPr="009E55AF">
        <w:rPr>
          <w:lang w:val="en-IN"/>
        </w:rPr>
        <w:t>RecursiveCharacterTextSplitter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chunk_size</w:t>
      </w:r>
      <w:proofErr w:type="spellEnd"/>
      <w:r w:rsidRPr="009E55AF">
        <w:rPr>
          <w:lang w:val="en-IN"/>
        </w:rPr>
        <w:t xml:space="preserve">=500, </w:t>
      </w:r>
      <w:proofErr w:type="spellStart"/>
      <w:r w:rsidRPr="009E55AF">
        <w:rPr>
          <w:lang w:val="en-IN"/>
        </w:rPr>
        <w:t>chunk_overlap</w:t>
      </w:r>
      <w:proofErr w:type="spellEnd"/>
      <w:r w:rsidRPr="009E55AF">
        <w:rPr>
          <w:lang w:val="en-IN"/>
        </w:rPr>
        <w:t>=50)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resume_chunks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splitter.split_documents</w:t>
      </w:r>
      <w:proofErr w:type="spellEnd"/>
      <w:r w:rsidRPr="009E55AF">
        <w:rPr>
          <w:lang w:val="en-IN"/>
        </w:rPr>
        <w:t>(docs)</w:t>
      </w:r>
      <w:r w:rsidRPr="009E55AF">
        <w:rPr>
          <w:lang w:val="en-IN"/>
        </w:rPr>
        <w:br/>
        <w:t xml:space="preserve">for chunk in </w:t>
      </w:r>
      <w:proofErr w:type="spellStart"/>
      <w:r w:rsidRPr="009E55AF">
        <w:rPr>
          <w:lang w:val="en-IN"/>
        </w:rPr>
        <w:t>resume_chunks</w:t>
      </w:r>
      <w:proofErr w:type="spellEnd"/>
      <w:r w:rsidRPr="009E55AF">
        <w:rPr>
          <w:lang w:val="en-IN"/>
        </w:rPr>
        <w:t>[:2]:  # Display first 2 chunks</w:t>
      </w:r>
      <w:r w:rsidRPr="009E55AF">
        <w:rPr>
          <w:lang w:val="en-IN"/>
        </w:rPr>
        <w:br/>
        <w:t xml:space="preserve">    print(</w:t>
      </w:r>
      <w:proofErr w:type="spellStart"/>
      <w:r w:rsidRPr="009E55AF">
        <w:rPr>
          <w:lang w:val="en-IN"/>
        </w:rPr>
        <w:t>chunk.page_content</w:t>
      </w:r>
      <w:proofErr w:type="spellEnd"/>
      <w:r w:rsidRPr="009E55AF">
        <w:rPr>
          <w:lang w:val="en-IN"/>
        </w:rPr>
        <w:t>)</w:t>
      </w:r>
    </w:p>
    <w:p w14:paraId="681CB5A3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2️</w:t>
      </w:r>
      <w:r w:rsidRPr="009E55AF">
        <w:rPr>
          <w:rFonts w:ascii="Segoe UI Symbol" w:hAnsi="Segoe UI Symbol" w:cs="Segoe UI Symbol"/>
          <w:b/>
          <w:bCs/>
          <w:lang w:val="en-IN"/>
        </w:rPr>
        <w:t>⃣</w:t>
      </w:r>
      <w:r w:rsidRPr="009E55AF">
        <w:rPr>
          <w:b/>
          <w:bCs/>
          <w:lang w:val="en-IN"/>
        </w:rPr>
        <w:t xml:space="preserve"> Generate Resume &amp; Job Description Embeddings</w:t>
      </w:r>
    </w:p>
    <w:p w14:paraId="307128CC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from </w:t>
      </w:r>
      <w:proofErr w:type="spellStart"/>
      <w:r w:rsidRPr="009E55AF">
        <w:rPr>
          <w:lang w:val="en-IN"/>
        </w:rPr>
        <w:t>langchain.embeddings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OpenAIEmbeddings</w:t>
      </w:r>
      <w:proofErr w:type="spellEnd"/>
      <w:r w:rsidRPr="009E55AF">
        <w:rPr>
          <w:lang w:val="en-IN"/>
        </w:rPr>
        <w:br/>
        <w:t xml:space="preserve">from </w:t>
      </w:r>
      <w:proofErr w:type="spellStart"/>
      <w:r w:rsidRPr="009E55AF">
        <w:rPr>
          <w:lang w:val="en-IN"/>
        </w:rPr>
        <w:t>langchain.vectorstores</w:t>
      </w:r>
      <w:proofErr w:type="spellEnd"/>
      <w:r w:rsidRPr="009E55AF">
        <w:rPr>
          <w:lang w:val="en-IN"/>
        </w:rPr>
        <w:t xml:space="preserve"> import FAISS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Initialize OpenAI embeddings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embedding_model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OpenAIEmbeddings</w:t>
      </w:r>
      <w:proofErr w:type="spellEnd"/>
      <w:r w:rsidRPr="009E55AF">
        <w:rPr>
          <w:lang w:val="en-IN"/>
        </w:rPr>
        <w:t>()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Convert resume and job description into vector embeddings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resume_vectors</w:t>
      </w:r>
      <w:proofErr w:type="spellEnd"/>
      <w:r w:rsidRPr="009E55AF">
        <w:rPr>
          <w:lang w:val="en-IN"/>
        </w:rPr>
        <w:t xml:space="preserve"> = [</w:t>
      </w:r>
      <w:proofErr w:type="spellStart"/>
      <w:r w:rsidRPr="009E55AF">
        <w:rPr>
          <w:lang w:val="en-IN"/>
        </w:rPr>
        <w:t>embedding_model.embed_query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chunk.page_content</w:t>
      </w:r>
      <w:proofErr w:type="spellEnd"/>
      <w:r w:rsidRPr="009E55AF">
        <w:rPr>
          <w:lang w:val="en-IN"/>
        </w:rPr>
        <w:t xml:space="preserve">) for chunk in </w:t>
      </w:r>
      <w:proofErr w:type="spellStart"/>
      <w:r w:rsidRPr="009E55AF">
        <w:rPr>
          <w:lang w:val="en-IN"/>
        </w:rPr>
        <w:t>resume_chunks</w:t>
      </w:r>
      <w:proofErr w:type="spellEnd"/>
      <w:r w:rsidRPr="009E55AF">
        <w:rPr>
          <w:lang w:val="en-IN"/>
        </w:rPr>
        <w:t>]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job_description</w:t>
      </w:r>
      <w:proofErr w:type="spellEnd"/>
      <w:r w:rsidRPr="009E55AF">
        <w:rPr>
          <w:lang w:val="en-IN"/>
        </w:rPr>
        <w:t xml:space="preserve"> = "We are hiring a Full Stack Developer with expertise in AWS, Python, and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>."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job_embedding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embedding_model.embed_query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job_description</w:t>
      </w:r>
      <w:proofErr w:type="spellEnd"/>
      <w:r w:rsidRPr="009E55AF">
        <w:rPr>
          <w:lang w:val="en-IN"/>
        </w:rPr>
        <w:t>)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Store embeddings in FAISS (or use Pinecone for cloud storage)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vector_db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FAISS.from_documents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resume_chunks</w:t>
      </w:r>
      <w:proofErr w:type="spellEnd"/>
      <w:r w:rsidRPr="009E55AF">
        <w:rPr>
          <w:lang w:val="en-IN"/>
        </w:rPr>
        <w:t xml:space="preserve">, </w:t>
      </w:r>
      <w:proofErr w:type="spellStart"/>
      <w:r w:rsidRPr="009E55AF">
        <w:rPr>
          <w:lang w:val="en-IN"/>
        </w:rPr>
        <w:t>embedding_model</w:t>
      </w:r>
      <w:proofErr w:type="spellEnd"/>
      <w:r w:rsidRPr="009E55AF">
        <w:rPr>
          <w:lang w:val="en-IN"/>
        </w:rPr>
        <w:t>)</w:t>
      </w:r>
      <w:r w:rsidRPr="009E55AF">
        <w:rPr>
          <w:lang w:val="en-IN"/>
        </w:rPr>
        <w:br/>
        <w:t xml:space="preserve">retriever = </w:t>
      </w:r>
      <w:proofErr w:type="spellStart"/>
      <w:r w:rsidRPr="009E55AF">
        <w:rPr>
          <w:lang w:val="en-IN"/>
        </w:rPr>
        <w:t>vector_db.as_retriever</w:t>
      </w:r>
      <w:proofErr w:type="spellEnd"/>
      <w:r w:rsidRPr="009E55AF">
        <w:rPr>
          <w:lang w:val="en-IN"/>
        </w:rPr>
        <w:t>()</w:t>
      </w:r>
    </w:p>
    <w:p w14:paraId="0036FA3F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lastRenderedPageBreak/>
        <w:t>3️</w:t>
      </w:r>
      <w:r w:rsidRPr="009E55AF">
        <w:rPr>
          <w:rFonts w:ascii="Segoe UI Symbol" w:hAnsi="Segoe UI Symbol" w:cs="Segoe UI Symbol"/>
          <w:b/>
          <w:bCs/>
          <w:lang w:val="en-IN"/>
        </w:rPr>
        <w:t>⃣</w:t>
      </w:r>
      <w:r w:rsidRPr="009E55AF">
        <w:rPr>
          <w:b/>
          <w:bCs/>
          <w:lang w:val="en-IN"/>
        </w:rPr>
        <w:t xml:space="preserve"> Match Resume with Job Description (Semantic Search)</w:t>
      </w:r>
    </w:p>
    <w:p w14:paraId="582AF816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># Retrieve similar resumes based on job description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similar_resumes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retriever.get_relevant_documents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job_description</w:t>
      </w:r>
      <w:proofErr w:type="spellEnd"/>
      <w:r w:rsidRPr="009E55AF">
        <w:rPr>
          <w:lang w:val="en-IN"/>
        </w:rPr>
        <w:t>)</w:t>
      </w:r>
      <w:r w:rsidRPr="009E55AF">
        <w:rPr>
          <w:lang w:val="en-IN"/>
        </w:rPr>
        <w:br/>
        <w:t>print("Top matching resumes:", [</w:t>
      </w:r>
      <w:proofErr w:type="spellStart"/>
      <w:r w:rsidRPr="009E55AF">
        <w:rPr>
          <w:lang w:val="en-IN"/>
        </w:rPr>
        <w:t>doc.page_content</w:t>
      </w:r>
      <w:proofErr w:type="spellEnd"/>
      <w:r w:rsidRPr="009E55AF">
        <w:rPr>
          <w:lang w:val="en-IN"/>
        </w:rPr>
        <w:t xml:space="preserve">[:100] for doc in </w:t>
      </w:r>
      <w:proofErr w:type="spellStart"/>
      <w:r w:rsidRPr="009E55AF">
        <w:rPr>
          <w:lang w:val="en-IN"/>
        </w:rPr>
        <w:t>similar_resumes</w:t>
      </w:r>
      <w:proofErr w:type="spellEnd"/>
      <w:r w:rsidRPr="009E55AF">
        <w:rPr>
          <w:lang w:val="en-IN"/>
        </w:rPr>
        <w:t>])</w:t>
      </w:r>
    </w:p>
    <w:p w14:paraId="037C3C7D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4️</w:t>
      </w:r>
      <w:r w:rsidRPr="009E55AF">
        <w:rPr>
          <w:rFonts w:ascii="Segoe UI Symbol" w:hAnsi="Segoe UI Symbol" w:cs="Segoe UI Symbol"/>
          <w:b/>
          <w:bCs/>
          <w:lang w:val="en-IN"/>
        </w:rPr>
        <w:t>⃣</w:t>
      </w:r>
      <w:r w:rsidRPr="009E55AF">
        <w:rPr>
          <w:b/>
          <w:bCs/>
          <w:lang w:val="en-IN"/>
        </w:rPr>
        <w:t xml:space="preserve"> AI-Powered Scoring System</w:t>
      </w:r>
    </w:p>
    <w:p w14:paraId="502936C4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from </w:t>
      </w:r>
      <w:proofErr w:type="spellStart"/>
      <w:r w:rsidRPr="009E55AF">
        <w:rPr>
          <w:lang w:val="en-IN"/>
        </w:rPr>
        <w:t>langchain.chains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LLMChain</w:t>
      </w:r>
      <w:proofErr w:type="spellEnd"/>
      <w:r w:rsidRPr="009E55AF">
        <w:rPr>
          <w:lang w:val="en-IN"/>
        </w:rPr>
        <w:br/>
        <w:t xml:space="preserve">from </w:t>
      </w:r>
      <w:proofErr w:type="spellStart"/>
      <w:r w:rsidRPr="009E55AF">
        <w:rPr>
          <w:lang w:val="en-IN"/>
        </w:rPr>
        <w:t>langchain.prompts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PromptTemplate</w:t>
      </w:r>
      <w:proofErr w:type="spellEnd"/>
      <w:r w:rsidRPr="009E55AF">
        <w:rPr>
          <w:lang w:val="en-IN"/>
        </w:rPr>
        <w:br/>
        <w:t xml:space="preserve">from </w:t>
      </w:r>
      <w:proofErr w:type="spellStart"/>
      <w:r w:rsidRPr="009E55AF">
        <w:rPr>
          <w:lang w:val="en-IN"/>
        </w:rPr>
        <w:t>langchain.chat_models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ChatOpenAI</w:t>
      </w:r>
      <w:proofErr w:type="spellEnd"/>
      <w:r w:rsidRPr="009E55AF">
        <w:rPr>
          <w:lang w:val="en-IN"/>
        </w:rPr>
        <w:br/>
      </w:r>
      <w:r w:rsidRPr="009E55AF">
        <w:rPr>
          <w:lang w:val="en-IN"/>
        </w:rPr>
        <w:br/>
        <w:t># Initialize OpenAI LLM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llm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ChatOpenAI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model_name</w:t>
      </w:r>
      <w:proofErr w:type="spellEnd"/>
      <w:r w:rsidRPr="009E55AF">
        <w:rPr>
          <w:lang w:val="en-IN"/>
        </w:rPr>
        <w:t>="gpt-4", temperature=0.3)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Define prompt for AI-based scoring</w:t>
      </w:r>
      <w:r w:rsidRPr="009E55AF">
        <w:rPr>
          <w:lang w:val="en-IN"/>
        </w:rPr>
        <w:br/>
        <w:t xml:space="preserve">prompt = </w:t>
      </w:r>
      <w:proofErr w:type="spellStart"/>
      <w:r w:rsidRPr="009E55AF">
        <w:rPr>
          <w:lang w:val="en-IN"/>
        </w:rPr>
        <w:t>PromptTemplate.from_template</w:t>
      </w:r>
      <w:proofErr w:type="spellEnd"/>
      <w:r w:rsidRPr="009E55AF">
        <w:rPr>
          <w:lang w:val="en-IN"/>
        </w:rPr>
        <w:t>(</w:t>
      </w:r>
      <w:r w:rsidRPr="009E55AF">
        <w:rPr>
          <w:lang w:val="en-IN"/>
        </w:rPr>
        <w:br/>
        <w:t xml:space="preserve">    """</w:t>
      </w:r>
      <w:r w:rsidRPr="009E55AF">
        <w:rPr>
          <w:lang w:val="en-IN"/>
        </w:rPr>
        <w:br/>
        <w:t xml:space="preserve">    Evaluate this resume against the job description.</w:t>
      </w:r>
      <w:r w:rsidRPr="009E55AF">
        <w:rPr>
          <w:lang w:val="en-IN"/>
        </w:rPr>
        <w:br/>
        <w:t xml:space="preserve">    Assign a score (0-100) based on skills, experience, and job fit.</w:t>
      </w:r>
      <w:r w:rsidRPr="009E55AF">
        <w:rPr>
          <w:lang w:val="en-IN"/>
        </w:rPr>
        <w:br/>
        <w:t xml:space="preserve">    Provide a brief summary explaining the score.</w:t>
      </w:r>
      <w:r w:rsidRPr="009E55AF">
        <w:rPr>
          <w:lang w:val="en-IN"/>
        </w:rPr>
        <w:br/>
        <w:t xml:space="preserve">    Resume: {resume}</w:t>
      </w:r>
      <w:r w:rsidRPr="009E55AF">
        <w:rPr>
          <w:lang w:val="en-IN"/>
        </w:rPr>
        <w:br/>
        <w:t xml:space="preserve">    Job Description: {job}</w:t>
      </w:r>
      <w:r w:rsidRPr="009E55AF">
        <w:rPr>
          <w:lang w:val="en-IN"/>
        </w:rPr>
        <w:br/>
        <w:t xml:space="preserve">    """</w:t>
      </w:r>
      <w:r w:rsidRPr="009E55AF">
        <w:rPr>
          <w:lang w:val="en-IN"/>
        </w:rPr>
        <w:br/>
        <w:t>)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Create LLM chain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chain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LLMChain</w:t>
      </w:r>
      <w:proofErr w:type="spellEnd"/>
      <w:r w:rsidRPr="009E55AF">
        <w:rPr>
          <w:lang w:val="en-IN"/>
        </w:rPr>
        <w:t>(</w:t>
      </w:r>
      <w:proofErr w:type="spellStart"/>
      <w:r w:rsidRPr="009E55AF">
        <w:rPr>
          <w:lang w:val="en-IN"/>
        </w:rPr>
        <w:t>llm</w:t>
      </w:r>
      <w:proofErr w:type="spellEnd"/>
      <w:r w:rsidRPr="009E55AF">
        <w:rPr>
          <w:lang w:val="en-IN"/>
        </w:rPr>
        <w:t>=</w:t>
      </w:r>
      <w:proofErr w:type="spellStart"/>
      <w:r w:rsidRPr="009E55AF">
        <w:rPr>
          <w:lang w:val="en-IN"/>
        </w:rPr>
        <w:t>llm</w:t>
      </w:r>
      <w:proofErr w:type="spellEnd"/>
      <w:r w:rsidRPr="009E55AF">
        <w:rPr>
          <w:lang w:val="en-IN"/>
        </w:rPr>
        <w:t>, prompt=prompt)</w:t>
      </w:r>
      <w:r w:rsidRPr="009E55AF">
        <w:rPr>
          <w:lang w:val="en-IN"/>
        </w:rPr>
        <w:br/>
      </w:r>
      <w:r w:rsidRPr="009E55AF">
        <w:rPr>
          <w:lang w:val="en-IN"/>
        </w:rPr>
        <w:br/>
        <w:t># Run AI-powered evaluation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resume_text</w:t>
      </w:r>
      <w:proofErr w:type="spellEnd"/>
      <w:r w:rsidRPr="009E55AF">
        <w:rPr>
          <w:lang w:val="en-IN"/>
        </w:rPr>
        <w:t xml:space="preserve"> = " ".join([</w:t>
      </w:r>
      <w:proofErr w:type="spellStart"/>
      <w:r w:rsidRPr="009E55AF">
        <w:rPr>
          <w:lang w:val="en-IN"/>
        </w:rPr>
        <w:t>doc.page_content</w:t>
      </w:r>
      <w:proofErr w:type="spellEnd"/>
      <w:r w:rsidRPr="009E55AF">
        <w:rPr>
          <w:lang w:val="en-IN"/>
        </w:rPr>
        <w:t xml:space="preserve"> for doc in </w:t>
      </w:r>
      <w:proofErr w:type="spellStart"/>
      <w:r w:rsidRPr="009E55AF">
        <w:rPr>
          <w:lang w:val="en-IN"/>
        </w:rPr>
        <w:t>similar_resumes</w:t>
      </w:r>
      <w:proofErr w:type="spellEnd"/>
      <w:r w:rsidRPr="009E55AF">
        <w:rPr>
          <w:lang w:val="en-IN"/>
        </w:rPr>
        <w:t>])</w:t>
      </w:r>
      <w:r w:rsidRPr="009E55AF">
        <w:rPr>
          <w:lang w:val="en-IN"/>
        </w:rPr>
        <w:br/>
      </w:r>
      <w:proofErr w:type="spellStart"/>
      <w:r w:rsidRPr="009E55AF">
        <w:rPr>
          <w:lang w:val="en-IN"/>
        </w:rPr>
        <w:t>score_response</w:t>
      </w:r>
      <w:proofErr w:type="spellEnd"/>
      <w:r w:rsidRPr="009E55AF">
        <w:rPr>
          <w:lang w:val="en-IN"/>
        </w:rPr>
        <w:t xml:space="preserve"> = </w:t>
      </w:r>
      <w:proofErr w:type="spellStart"/>
      <w:r w:rsidRPr="009E55AF">
        <w:rPr>
          <w:lang w:val="en-IN"/>
        </w:rPr>
        <w:t>chain.run</w:t>
      </w:r>
      <w:proofErr w:type="spellEnd"/>
      <w:r w:rsidRPr="009E55AF">
        <w:rPr>
          <w:lang w:val="en-IN"/>
        </w:rPr>
        <w:t xml:space="preserve">({"resume": </w:t>
      </w:r>
      <w:proofErr w:type="spellStart"/>
      <w:r w:rsidRPr="009E55AF">
        <w:rPr>
          <w:lang w:val="en-IN"/>
        </w:rPr>
        <w:t>resume_text</w:t>
      </w:r>
      <w:proofErr w:type="spellEnd"/>
      <w:r w:rsidRPr="009E55AF">
        <w:rPr>
          <w:lang w:val="en-IN"/>
        </w:rPr>
        <w:t xml:space="preserve">, "job": </w:t>
      </w:r>
      <w:proofErr w:type="spellStart"/>
      <w:r w:rsidRPr="009E55AF">
        <w:rPr>
          <w:lang w:val="en-IN"/>
        </w:rPr>
        <w:t>job_description</w:t>
      </w:r>
      <w:proofErr w:type="spellEnd"/>
      <w:r w:rsidRPr="009E55AF">
        <w:rPr>
          <w:lang w:val="en-IN"/>
        </w:rPr>
        <w:t>})</w:t>
      </w:r>
      <w:r w:rsidRPr="009E55AF">
        <w:rPr>
          <w:lang w:val="en-IN"/>
        </w:rPr>
        <w:br/>
        <w:t xml:space="preserve">print("AI Score:", </w:t>
      </w:r>
      <w:proofErr w:type="spellStart"/>
      <w:r w:rsidRPr="009E55AF">
        <w:rPr>
          <w:lang w:val="en-IN"/>
        </w:rPr>
        <w:t>score_response</w:t>
      </w:r>
      <w:proofErr w:type="spellEnd"/>
      <w:r w:rsidRPr="009E55AF">
        <w:rPr>
          <w:lang w:val="en-IN"/>
        </w:rPr>
        <w:t>)</w:t>
      </w:r>
    </w:p>
    <w:p w14:paraId="5826CF40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b/>
          <w:bCs/>
          <w:lang w:val="en-IN"/>
        </w:rPr>
        <w:t>5️</w:t>
      </w:r>
      <w:r w:rsidRPr="009E55AF">
        <w:rPr>
          <w:rFonts w:ascii="Segoe UI Symbol" w:hAnsi="Segoe UI Symbol" w:cs="Segoe UI Symbol"/>
          <w:b/>
          <w:bCs/>
          <w:lang w:val="en-IN"/>
        </w:rPr>
        <w:t>⃣</w:t>
      </w:r>
      <w:r w:rsidRPr="009E55AF">
        <w:rPr>
          <w:b/>
          <w:bCs/>
          <w:lang w:val="en-IN"/>
        </w:rPr>
        <w:t xml:space="preserve"> Deploy on AWS Lambda</w:t>
      </w:r>
    </w:p>
    <w:p w14:paraId="63E9A01E" w14:textId="77777777" w:rsidR="009E55AF" w:rsidRPr="009E55AF" w:rsidRDefault="009E55AF" w:rsidP="009E55AF">
      <w:pPr>
        <w:numPr>
          <w:ilvl w:val="0"/>
          <w:numId w:val="36"/>
        </w:numPr>
        <w:rPr>
          <w:lang w:val="en-IN"/>
        </w:rPr>
      </w:pPr>
      <w:r w:rsidRPr="009E55AF">
        <w:rPr>
          <w:b/>
          <w:bCs/>
          <w:lang w:val="en-IN"/>
        </w:rPr>
        <w:t xml:space="preserve">Convert the script into a </w:t>
      </w:r>
      <w:proofErr w:type="spellStart"/>
      <w:r w:rsidRPr="009E55AF">
        <w:rPr>
          <w:b/>
          <w:bCs/>
          <w:lang w:val="en-IN"/>
        </w:rPr>
        <w:t>FastAPI</w:t>
      </w:r>
      <w:proofErr w:type="spellEnd"/>
      <w:r w:rsidRPr="009E55AF">
        <w:rPr>
          <w:b/>
          <w:bCs/>
          <w:lang w:val="en-IN"/>
        </w:rPr>
        <w:t xml:space="preserve"> application</w:t>
      </w:r>
    </w:p>
    <w:p w14:paraId="14B07EE2" w14:textId="77777777" w:rsidR="009E55AF" w:rsidRPr="009E55AF" w:rsidRDefault="009E55AF" w:rsidP="009E55AF">
      <w:pPr>
        <w:rPr>
          <w:lang w:val="en-IN"/>
        </w:rPr>
      </w:pPr>
      <w:r w:rsidRPr="009E55AF">
        <w:rPr>
          <w:lang w:val="en-IN"/>
        </w:rPr>
        <w:t xml:space="preserve">from </w:t>
      </w:r>
      <w:proofErr w:type="spellStart"/>
      <w:r w:rsidRPr="009E55AF">
        <w:rPr>
          <w:lang w:val="en-IN"/>
        </w:rPr>
        <w:t>fastapi</w:t>
      </w:r>
      <w:proofErr w:type="spellEnd"/>
      <w:r w:rsidRPr="009E55AF">
        <w:rPr>
          <w:lang w:val="en-IN"/>
        </w:rPr>
        <w:t xml:space="preserve"> import </w:t>
      </w:r>
      <w:proofErr w:type="spellStart"/>
      <w:r w:rsidRPr="009E55AF">
        <w:rPr>
          <w:lang w:val="en-IN"/>
        </w:rPr>
        <w:t>FastAPI</w:t>
      </w:r>
      <w:proofErr w:type="spellEnd"/>
      <w:r w:rsidRPr="009E55AF">
        <w:rPr>
          <w:lang w:val="en-IN"/>
        </w:rPr>
        <w:t xml:space="preserve">, </w:t>
      </w:r>
      <w:proofErr w:type="spellStart"/>
      <w:r w:rsidRPr="009E55AF">
        <w:rPr>
          <w:lang w:val="en-IN"/>
        </w:rPr>
        <w:t>UploadFile</w:t>
      </w:r>
      <w:proofErr w:type="spellEnd"/>
      <w:r w:rsidRPr="009E55AF">
        <w:rPr>
          <w:lang w:val="en-IN"/>
        </w:rPr>
        <w:t>, File</w:t>
      </w:r>
      <w:r w:rsidRPr="009E55AF">
        <w:rPr>
          <w:lang w:val="en-IN"/>
        </w:rPr>
        <w:br/>
        <w:t xml:space="preserve">import </w:t>
      </w:r>
      <w:proofErr w:type="spellStart"/>
      <w:r w:rsidRPr="009E55AF">
        <w:rPr>
          <w:lang w:val="en-IN"/>
        </w:rPr>
        <w:t>uvicorn</w:t>
      </w:r>
      <w:proofErr w:type="spellEnd"/>
      <w:r w:rsidRPr="009E55AF">
        <w:rPr>
          <w:lang w:val="en-IN"/>
        </w:rPr>
        <w:br/>
      </w:r>
      <w:r w:rsidRPr="009E55AF">
        <w:rPr>
          <w:lang w:val="en-IN"/>
        </w:rPr>
        <w:lastRenderedPageBreak/>
        <w:br/>
        <w:t xml:space="preserve">app = </w:t>
      </w:r>
      <w:proofErr w:type="spellStart"/>
      <w:r w:rsidRPr="009E55AF">
        <w:rPr>
          <w:lang w:val="en-IN"/>
        </w:rPr>
        <w:t>FastAPI</w:t>
      </w:r>
      <w:proofErr w:type="spellEnd"/>
      <w:r w:rsidRPr="009E55AF">
        <w:rPr>
          <w:lang w:val="en-IN"/>
        </w:rPr>
        <w:t>()</w:t>
      </w:r>
      <w:r w:rsidRPr="009E55AF">
        <w:rPr>
          <w:lang w:val="en-IN"/>
        </w:rPr>
        <w:br/>
        <w:t>@app.post("/analyze_resume/")</w:t>
      </w:r>
      <w:r w:rsidRPr="009E55AF">
        <w:rPr>
          <w:lang w:val="en-IN"/>
        </w:rPr>
        <w:br/>
        <w:t xml:space="preserve">async def </w:t>
      </w:r>
      <w:proofErr w:type="spellStart"/>
      <w:r w:rsidRPr="009E55AF">
        <w:rPr>
          <w:lang w:val="en-IN"/>
        </w:rPr>
        <w:t>analyze_resume</w:t>
      </w:r>
      <w:proofErr w:type="spellEnd"/>
      <w:r w:rsidRPr="009E55AF">
        <w:rPr>
          <w:lang w:val="en-IN"/>
        </w:rPr>
        <w:t xml:space="preserve">(file: </w:t>
      </w:r>
      <w:proofErr w:type="spellStart"/>
      <w:r w:rsidRPr="009E55AF">
        <w:rPr>
          <w:lang w:val="en-IN"/>
        </w:rPr>
        <w:t>UploadFile</w:t>
      </w:r>
      <w:proofErr w:type="spellEnd"/>
      <w:r w:rsidRPr="009E55AF">
        <w:rPr>
          <w:lang w:val="en-IN"/>
        </w:rPr>
        <w:t xml:space="preserve"> = File(...)):</w:t>
      </w:r>
      <w:r w:rsidRPr="009E55AF">
        <w:rPr>
          <w:lang w:val="en-IN"/>
        </w:rPr>
        <w:br/>
        <w:t xml:space="preserve">    # Load and process the resume</w:t>
      </w:r>
      <w:r w:rsidRPr="009E55AF">
        <w:rPr>
          <w:lang w:val="en-IN"/>
        </w:rPr>
        <w:br/>
        <w:t xml:space="preserve">    # Call </w:t>
      </w:r>
      <w:proofErr w:type="spellStart"/>
      <w:r w:rsidRPr="009E55AF">
        <w:rPr>
          <w:lang w:val="en-IN"/>
        </w:rPr>
        <w:t>LangChain</w:t>
      </w:r>
      <w:proofErr w:type="spellEnd"/>
      <w:r w:rsidRPr="009E55AF">
        <w:rPr>
          <w:lang w:val="en-IN"/>
        </w:rPr>
        <w:t xml:space="preserve"> pipeline to </w:t>
      </w:r>
      <w:proofErr w:type="spellStart"/>
      <w:r w:rsidRPr="009E55AF">
        <w:rPr>
          <w:lang w:val="en-IN"/>
        </w:rPr>
        <w:t>analyze</w:t>
      </w:r>
      <w:proofErr w:type="spellEnd"/>
      <w:r w:rsidRPr="009E55AF">
        <w:rPr>
          <w:lang w:val="en-IN"/>
        </w:rPr>
        <w:br/>
        <w:t xml:space="preserve">    result = {"message": "Resume processed successfully"}</w:t>
      </w:r>
      <w:r w:rsidRPr="009E55AF">
        <w:rPr>
          <w:lang w:val="en-IN"/>
        </w:rPr>
        <w:br/>
        <w:t xml:space="preserve">    return result</w:t>
      </w:r>
      <w:r w:rsidRPr="009E55AF">
        <w:rPr>
          <w:lang w:val="en-IN"/>
        </w:rPr>
        <w:br/>
        <w:t>if __name__ == "__main__":</w:t>
      </w:r>
      <w:r w:rsidRPr="009E55AF">
        <w:rPr>
          <w:lang w:val="en-IN"/>
        </w:rPr>
        <w:br/>
        <w:t xml:space="preserve">    </w:t>
      </w:r>
      <w:proofErr w:type="spellStart"/>
      <w:r w:rsidRPr="009E55AF">
        <w:rPr>
          <w:lang w:val="en-IN"/>
        </w:rPr>
        <w:t>uvicorn.run</w:t>
      </w:r>
      <w:proofErr w:type="spellEnd"/>
      <w:r w:rsidRPr="009E55AF">
        <w:rPr>
          <w:lang w:val="en-IN"/>
        </w:rPr>
        <w:t>(app, host="0.0.0.0", port=8000)</w:t>
      </w:r>
    </w:p>
    <w:p w14:paraId="520071BA" w14:textId="77777777" w:rsidR="009E55AF" w:rsidRPr="009E55AF" w:rsidRDefault="009E55AF" w:rsidP="009E55AF">
      <w:pPr>
        <w:numPr>
          <w:ilvl w:val="0"/>
          <w:numId w:val="37"/>
        </w:numPr>
        <w:rPr>
          <w:lang w:val="en-IN"/>
        </w:rPr>
      </w:pPr>
      <w:r w:rsidRPr="009E55AF">
        <w:rPr>
          <w:b/>
          <w:bCs/>
          <w:lang w:val="en-IN"/>
        </w:rPr>
        <w:t xml:space="preserve">Deploy </w:t>
      </w:r>
      <w:proofErr w:type="spellStart"/>
      <w:r w:rsidRPr="009E55AF">
        <w:rPr>
          <w:b/>
          <w:bCs/>
          <w:lang w:val="en-IN"/>
        </w:rPr>
        <w:t>FastAPI</w:t>
      </w:r>
      <w:proofErr w:type="spellEnd"/>
      <w:r w:rsidRPr="009E55AF">
        <w:rPr>
          <w:b/>
          <w:bCs/>
          <w:lang w:val="en-IN"/>
        </w:rPr>
        <w:t xml:space="preserve"> app on AWS Lambda + API Gateway</w:t>
      </w:r>
    </w:p>
    <w:p w14:paraId="7617CD4D" w14:textId="77777777" w:rsidR="009E55AF" w:rsidRPr="009E55AF" w:rsidRDefault="009E55AF" w:rsidP="009E55AF">
      <w:pPr>
        <w:numPr>
          <w:ilvl w:val="0"/>
          <w:numId w:val="38"/>
        </w:numPr>
        <w:rPr>
          <w:lang w:val="en-IN"/>
        </w:rPr>
      </w:pPr>
      <w:r w:rsidRPr="009E55AF">
        <w:rPr>
          <w:lang w:val="en-IN"/>
        </w:rPr>
        <w:t>Package with serverless framework</w:t>
      </w:r>
    </w:p>
    <w:p w14:paraId="0A2BEFEC" w14:textId="77777777" w:rsidR="009E55AF" w:rsidRPr="009E55AF" w:rsidRDefault="009E55AF" w:rsidP="009E55AF">
      <w:pPr>
        <w:numPr>
          <w:ilvl w:val="0"/>
          <w:numId w:val="38"/>
        </w:numPr>
        <w:rPr>
          <w:lang w:val="en-IN"/>
        </w:rPr>
      </w:pPr>
      <w:r w:rsidRPr="009E55AF">
        <w:rPr>
          <w:lang w:val="en-IN"/>
        </w:rPr>
        <w:t>Deploy vector DB (FAISS/Pinecone)</w:t>
      </w:r>
    </w:p>
    <w:p w14:paraId="529FE868" w14:textId="77777777" w:rsidR="009E55AF" w:rsidRPr="009E55AF" w:rsidRDefault="009E55AF" w:rsidP="009E55AF">
      <w:pPr>
        <w:numPr>
          <w:ilvl w:val="0"/>
          <w:numId w:val="38"/>
        </w:numPr>
        <w:rPr>
          <w:lang w:val="en-IN"/>
        </w:rPr>
      </w:pPr>
      <w:r w:rsidRPr="009E55AF">
        <w:rPr>
          <w:lang w:val="en-IN"/>
        </w:rPr>
        <w:t>Set up AWS Lambda function</w:t>
      </w:r>
    </w:p>
    <w:p w14:paraId="5BA3B60C" w14:textId="77777777" w:rsidR="009E55AF" w:rsidRPr="009E55AF" w:rsidRDefault="009E55AF" w:rsidP="009E55AF">
      <w:pPr>
        <w:numPr>
          <w:ilvl w:val="0"/>
          <w:numId w:val="20"/>
        </w:numPr>
        <w:tabs>
          <w:tab w:val="num" w:pos="360"/>
        </w:tabs>
        <w:rPr>
          <w:b/>
          <w:bCs/>
          <w:lang w:val="en-IN"/>
        </w:rPr>
      </w:pPr>
      <w:r w:rsidRPr="009E55AF">
        <w:rPr>
          <w:rFonts w:ascii="Segoe UI Emoji" w:hAnsi="Segoe UI Emoji" w:cs="Segoe UI Emoji"/>
          <w:b/>
          <w:bCs/>
          <w:lang w:val="en-IN"/>
        </w:rPr>
        <w:t>🎯</w:t>
      </w:r>
      <w:r w:rsidRPr="009E55AF">
        <w:rPr>
          <w:b/>
          <w:bCs/>
          <w:lang w:val="en-IN"/>
        </w:rPr>
        <w:t xml:space="preserve"> Next Steps</w:t>
      </w:r>
    </w:p>
    <w:p w14:paraId="328BC327" w14:textId="77777777" w:rsidR="009E55AF" w:rsidRPr="009E55AF" w:rsidRDefault="009E55AF" w:rsidP="009E55AF">
      <w:pPr>
        <w:rPr>
          <w:lang w:val="en-IN"/>
        </w:rPr>
      </w:pP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Build a front-end (React, </w:t>
      </w:r>
      <w:proofErr w:type="spellStart"/>
      <w:r w:rsidRPr="009E55AF">
        <w:rPr>
          <w:lang w:val="en-IN"/>
        </w:rPr>
        <w:t>Streamlit</w:t>
      </w:r>
      <w:proofErr w:type="spellEnd"/>
      <w:r w:rsidRPr="009E55AF">
        <w:rPr>
          <w:lang w:val="en-IN"/>
        </w:rPr>
        <w:t>) for recruiters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Optimize AI scoring system</w:t>
      </w:r>
      <w:r w:rsidRPr="009E55AF">
        <w:rPr>
          <w:lang w:val="en-IN"/>
        </w:rPr>
        <w:br/>
      </w:r>
      <w:r w:rsidRPr="009E55AF">
        <w:rPr>
          <w:rFonts w:ascii="Segoe UI Emoji" w:hAnsi="Segoe UI Emoji" w:cs="Segoe UI Emoji"/>
          <w:lang w:val="en-IN"/>
        </w:rPr>
        <w:t>✅</w:t>
      </w:r>
      <w:r w:rsidRPr="009E55AF">
        <w:rPr>
          <w:lang w:val="en-IN"/>
        </w:rPr>
        <w:t xml:space="preserve"> Deploy a live</w:t>
      </w:r>
      <w:r w:rsidRPr="009E55AF">
        <w:rPr>
          <w:rFonts w:cs="Calibri"/>
          <w:lang w:val="en-IN"/>
        </w:rPr>
        <w:t> </w:t>
      </w:r>
      <w:r w:rsidRPr="009E55AF">
        <w:rPr>
          <w:b/>
          <w:bCs/>
          <w:lang w:val="en-IN"/>
        </w:rPr>
        <w:t>Resume Analyzer SaaS</w:t>
      </w:r>
    </w:p>
    <w:p w14:paraId="5D302B7F" w14:textId="77777777" w:rsidR="00D1793C" w:rsidRDefault="00D1793C" w:rsidP="0016378F">
      <w:pPr>
        <w:rPr>
          <w:lang w:val="en-IN"/>
        </w:rPr>
      </w:pPr>
    </w:p>
    <w:p w14:paraId="012263F8" w14:textId="77777777" w:rsidR="00D1793C" w:rsidRPr="000C1723" w:rsidRDefault="00D1793C" w:rsidP="0016378F">
      <w:pPr>
        <w:rPr>
          <w:lang w:val="en-IN"/>
        </w:rPr>
      </w:pPr>
    </w:p>
    <w:sectPr w:rsidR="00D1793C" w:rsidRPr="000C1723" w:rsidSect="00C4442C">
      <w:footerReference w:type="default" r:id="rId14"/>
      <w:footerReference w:type="first" r:id="rId15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569E2" w14:textId="77777777" w:rsidR="00FC4282" w:rsidRDefault="00FC4282">
      <w:r>
        <w:separator/>
      </w:r>
    </w:p>
  </w:endnote>
  <w:endnote w:type="continuationSeparator" w:id="0">
    <w:p w14:paraId="0EFBFE92" w14:textId="77777777" w:rsidR="00FC4282" w:rsidRDefault="00FC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EF4B5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0764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84FB5" w14:textId="77777777" w:rsidR="00FC4282" w:rsidRDefault="00FC4282">
      <w:r>
        <w:separator/>
      </w:r>
    </w:p>
  </w:footnote>
  <w:footnote w:type="continuationSeparator" w:id="0">
    <w:p w14:paraId="63531E25" w14:textId="77777777" w:rsidR="00FC4282" w:rsidRDefault="00FC4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11DF5"/>
    <w:multiLevelType w:val="multilevel"/>
    <w:tmpl w:val="DF32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D7170"/>
    <w:multiLevelType w:val="multilevel"/>
    <w:tmpl w:val="292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16254B"/>
    <w:multiLevelType w:val="multilevel"/>
    <w:tmpl w:val="CDF8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846657B"/>
    <w:multiLevelType w:val="multilevel"/>
    <w:tmpl w:val="F45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F40B5"/>
    <w:multiLevelType w:val="multilevel"/>
    <w:tmpl w:val="1F5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9" w15:restartNumberingAfterBreak="0">
    <w:nsid w:val="2D8D43B3"/>
    <w:multiLevelType w:val="multilevel"/>
    <w:tmpl w:val="C7A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33506"/>
    <w:multiLevelType w:val="multilevel"/>
    <w:tmpl w:val="EF0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354E14"/>
    <w:multiLevelType w:val="multilevel"/>
    <w:tmpl w:val="48C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B38FC"/>
    <w:multiLevelType w:val="multilevel"/>
    <w:tmpl w:val="B3F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37413C6"/>
    <w:multiLevelType w:val="multilevel"/>
    <w:tmpl w:val="B0A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F462A"/>
    <w:multiLevelType w:val="multilevel"/>
    <w:tmpl w:val="E4C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8261B"/>
    <w:multiLevelType w:val="multilevel"/>
    <w:tmpl w:val="47F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A7FA9"/>
    <w:multiLevelType w:val="multilevel"/>
    <w:tmpl w:val="8B0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407AD"/>
    <w:multiLevelType w:val="multilevel"/>
    <w:tmpl w:val="3C4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E63F9"/>
    <w:multiLevelType w:val="multilevel"/>
    <w:tmpl w:val="04FC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A21D1"/>
    <w:multiLevelType w:val="multilevel"/>
    <w:tmpl w:val="1836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B28F4"/>
    <w:multiLevelType w:val="multilevel"/>
    <w:tmpl w:val="805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700ED"/>
    <w:multiLevelType w:val="multilevel"/>
    <w:tmpl w:val="574087B6"/>
    <w:numStyleLink w:val="Philipsbullets"/>
  </w:abstractNum>
  <w:abstractNum w:abstractNumId="33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610414"/>
    <w:multiLevelType w:val="multilevel"/>
    <w:tmpl w:val="3C9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409484">
    <w:abstractNumId w:val="23"/>
  </w:num>
  <w:num w:numId="2" w16cid:durableId="745687433">
    <w:abstractNumId w:val="18"/>
  </w:num>
  <w:num w:numId="3" w16cid:durableId="686714423">
    <w:abstractNumId w:val="32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4"/>
  </w:num>
  <w:num w:numId="15" w16cid:durableId="1138381478">
    <w:abstractNumId w:val="33"/>
  </w:num>
  <w:num w:numId="16" w16cid:durableId="2053729243">
    <w:abstractNumId w:val="15"/>
  </w:num>
  <w:num w:numId="17" w16cid:durableId="1035693969">
    <w:abstractNumId w:val="12"/>
  </w:num>
  <w:num w:numId="18" w16cid:durableId="487478907">
    <w:abstractNumId w:val="12"/>
  </w:num>
  <w:num w:numId="19" w16cid:durableId="101074031">
    <w:abstractNumId w:val="12"/>
  </w:num>
  <w:num w:numId="20" w16cid:durableId="116683810">
    <w:abstractNumId w:val="12"/>
  </w:num>
  <w:num w:numId="21" w16cid:durableId="60300659">
    <w:abstractNumId w:val="22"/>
  </w:num>
  <w:num w:numId="22" w16cid:durableId="541602284">
    <w:abstractNumId w:val="31"/>
  </w:num>
  <w:num w:numId="23" w16cid:durableId="970745120">
    <w:abstractNumId w:val="27"/>
  </w:num>
  <w:num w:numId="24" w16cid:durableId="1561094781">
    <w:abstractNumId w:val="29"/>
  </w:num>
  <w:num w:numId="25" w16cid:durableId="1015889164">
    <w:abstractNumId w:val="19"/>
  </w:num>
  <w:num w:numId="26" w16cid:durableId="960500944">
    <w:abstractNumId w:val="17"/>
  </w:num>
  <w:num w:numId="27" w16cid:durableId="677540698">
    <w:abstractNumId w:val="21"/>
  </w:num>
  <w:num w:numId="28" w16cid:durableId="453331833">
    <w:abstractNumId w:val="11"/>
  </w:num>
  <w:num w:numId="29" w16cid:durableId="1607885168">
    <w:abstractNumId w:val="16"/>
  </w:num>
  <w:num w:numId="30" w16cid:durableId="2032022627">
    <w:abstractNumId w:val="28"/>
  </w:num>
  <w:num w:numId="31" w16cid:durableId="562254867">
    <w:abstractNumId w:val="34"/>
  </w:num>
  <w:num w:numId="32" w16cid:durableId="4525408">
    <w:abstractNumId w:val="10"/>
  </w:num>
  <w:num w:numId="33" w16cid:durableId="1208835984">
    <w:abstractNumId w:val="26"/>
  </w:num>
  <w:num w:numId="34" w16cid:durableId="385180369">
    <w:abstractNumId w:val="30"/>
  </w:num>
  <w:num w:numId="35" w16cid:durableId="607927239">
    <w:abstractNumId w:val="24"/>
  </w:num>
  <w:num w:numId="36" w16cid:durableId="850069667">
    <w:abstractNumId w:val="20"/>
  </w:num>
  <w:num w:numId="37" w16cid:durableId="1665817594">
    <w:abstractNumId w:val="13"/>
  </w:num>
  <w:num w:numId="38" w16cid:durableId="14837358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23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C1723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B3DDF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A382E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86AF5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D11FE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3246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E55AF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200A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0356"/>
    <w:rsid w:val="00CC4CE1"/>
    <w:rsid w:val="00CE46FA"/>
    <w:rsid w:val="00CE47CA"/>
    <w:rsid w:val="00CF4E87"/>
    <w:rsid w:val="00D1793C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ED2FF2"/>
    <w:rsid w:val="00EE6BD8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C4282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E19BE"/>
  <w15:docId w15:val="{FB444D13-C262-4A69-8931-8D7A8ED5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126E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0836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D52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126E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126E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B5ED7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0836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0D52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94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9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8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304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05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126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2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89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1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0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612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98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184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54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1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89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64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777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316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61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001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40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24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55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9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66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1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51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27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62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4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091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8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5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163291\AppData\Local\Temp\Templafy\WordVsto\jde3rsrp.dotx" TargetMode="External"/></Relationships>
</file>

<file path=word/theme/theme1.xml><?xml version="1.0" encoding="utf-8"?>
<a:theme xmlns:a="http://schemas.openxmlformats.org/drawingml/2006/main" name="philips2021">
  <a:themeElements>
    <a:clrScheme name="Philips">
      <a:dk1>
        <a:srgbClr val="000000"/>
      </a:dk1>
      <a:lt1>
        <a:srgbClr val="FFFFFF"/>
      </a:lt1>
      <a:dk2>
        <a:srgbClr val="0B5ED7"/>
      </a:dk2>
      <a:lt2>
        <a:srgbClr val="BDF0FF"/>
      </a:lt2>
      <a:accent1>
        <a:srgbClr val="00126E"/>
      </a:accent1>
      <a:accent2>
        <a:srgbClr val="02DA20"/>
      </a:accent2>
      <a:accent3>
        <a:srgbClr val="F85569"/>
      </a:accent3>
      <a:accent4>
        <a:srgbClr val="FFCF50"/>
      </a:accent4>
      <a:accent5>
        <a:srgbClr val="FA8DDC"/>
      </a:accent5>
      <a:accent6>
        <a:srgbClr val="D780FF"/>
      </a:accent6>
      <a:hlink>
        <a:srgbClr val="0B5ED7"/>
      </a:hlink>
      <a:folHlink>
        <a:srgbClr val="0B5ED7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Light Blue">
      <a:srgbClr val="BDF0FF"/>
    </a:custClr>
    <a:custClr name="Light Aqua">
      <a:srgbClr val="9CF6FB"/>
    </a:custClr>
    <a:custClr name="Light Green">
      <a:srgbClr val="ADFFB5"/>
    </a:custClr>
    <a:custClr name="Light Gold">
      <a:srgbClr val="FCFCC2"/>
    </a:custClr>
    <a:custClr name="Light Coral">
      <a:srgbClr val="FFDEDB"/>
    </a:custClr>
    <a:custClr name="Light Pink">
      <a:srgbClr val="FFE5F9"/>
    </a:custClr>
    <a:custClr name="Light Purple">
      <a:srgbClr val="F1DEFC"/>
    </a:custClr>
    <a:custClr name="White">
      <a:srgbClr val="FFFFFF"/>
    </a:custClr>
    <a:custClr name="White">
      <a:srgbClr val="FFFFFF"/>
    </a:custClr>
    <a:custClr name="White">
      <a:srgbClr val="FFFFFF"/>
    </a:custClr>
    <a:custClr name="Philips Blue">
      <a:srgbClr val="0B5ED7"/>
    </a:custClr>
    <a:custClr name="Aqua">
      <a:srgbClr val="02ABB1"/>
    </a:custClr>
    <a:custClr name="Green">
      <a:srgbClr val="02DA21"/>
    </a:custClr>
    <a:custClr name="Gold">
      <a:srgbClr val="FFCF50"/>
    </a:custClr>
    <a:custClr name="Coral">
      <a:srgbClr val="F85569"/>
    </a:custClr>
    <a:custClr name="Pink">
      <a:srgbClr val="FA8DDC"/>
    </a:custClr>
    <a:custClr name="Purple">
      <a:srgbClr val="D780FF"/>
    </a:custClr>
    <a:custClr name="White">
      <a:srgbClr val="FFFFFF"/>
    </a:custClr>
    <a:custClr name="White">
      <a:srgbClr val="FFFFFF"/>
    </a:custClr>
    <a:custClr name="White">
      <a:srgbClr val="FFFFFF"/>
    </a:custClr>
    <a:custClr name="Dark Blue">
      <a:srgbClr val="00126E"/>
    </a:custClr>
    <a:custClr name="Dark Aqua">
      <a:srgbClr val="00666F"/>
    </a:custClr>
    <a:custClr name="Dark Green">
      <a:srgbClr val="008800"/>
    </a:custClr>
    <a:custClr name="Dark Gold">
      <a:srgbClr val="FCA708"/>
    </a:custClr>
    <a:custClr name="Dark Coral">
      <a:srgbClr val="D43F44"/>
    </a:custClr>
    <a:custClr name="Dark Pink">
      <a:srgbClr val="DB0383"/>
    </a:custClr>
    <a:custClr name="Dark Purple">
      <a:srgbClr val="A80DF2"/>
    </a:custClr>
    <a:custClr name="White">
      <a:srgbClr val="FFFFFF"/>
    </a:custClr>
    <a:custClr name="White">
      <a:srgbClr val="FFFFFF"/>
    </a:custClr>
    <a:custClr name="White">
      <a:srgbClr val="FFFFFF"/>
    </a:custClr>
  </a:custClrLst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emplafyTemplateConfiguration><![CDATA[{"elementsMetadata":[],"transformationConfigurations":[],"templateName":"Philips Blank (1)","templateDescription":"","enableDocumentContentUpdater":false,"version":"2.0"}]]></TemplafyTemplateConfiguratio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6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E5B46-258F-4D55-A065-A66E3224440F}">
  <ds:schemaRefs/>
</ds:datastoreItem>
</file>

<file path=customXml/itemProps4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588F483A-6751-4EC4-B3C4-453CB9CA0C65}">
  <ds:schemaRefs/>
</ds:datastoreItem>
</file>

<file path=docMetadata/LabelInfo.xml><?xml version="1.0" encoding="utf-8"?>
<clbl:labelList xmlns:clbl="http://schemas.microsoft.com/office/2020/mipLabelMetadata">
  <clbl:label id="{1a407a2d-7675-4d17-8692-b3ac285306e4}" enabled="0" method="" siteId="{1a407a2d-7675-4d17-8692-b3ac285306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jde3rsrp</Template>
  <TotalTime>0</TotalTime>
  <Pages>10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Titus, Sam</dc:creator>
  <cp:keywords/>
  <cp:lastModifiedBy>Titus, Sam</cp:lastModifiedBy>
  <cp:revision>7</cp:revision>
  <dcterms:created xsi:type="dcterms:W3CDTF">2025-07-17T05:58:00Z</dcterms:created>
  <dcterms:modified xsi:type="dcterms:W3CDTF">2025-07-17T06:29:00Z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1129861465149538368</vt:lpwstr>
  </property>
  <property fmtid="{D5CDD505-2E9C-101B-9397-08002B2CF9AE}" pid="5" name="TemplafyUserProfileId">
    <vt:lpwstr>637716884461457614</vt:lpwstr>
  </property>
  <property fmtid="{D5CDD505-2E9C-101B-9397-08002B2CF9AE}" pid="6" name="TemplafyFromBlank">
    <vt:bool>true</vt:bool>
  </property>
</Properties>
</file>